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BA59" w14:textId="77777777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416DAD32" w14:textId="2BD3BBAD" w:rsidR="00032A93" w:rsidRDefault="00130940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47CDAA4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79A1EDF" w14:textId="77777777" w:rsidR="00032A93" w:rsidRDefault="00224050">
      <w:pPr>
        <w:pStyle w:val="a9"/>
        <w:spacing w:after="720"/>
        <w:ind w:right="1000"/>
        <w:rPr>
          <w:rFonts w:ascii="맑은 고딕" w:eastAsia="맑은 고딕" w:hAnsi="맑은 고딕"/>
          <w:sz w:val="40"/>
          <w:szCs w:val="20"/>
        </w:rPr>
      </w:pPr>
      <w:r>
        <w:rPr>
          <w:rFonts w:ascii="맑은 고딕" w:eastAsia="맑은 고딕" w:hAnsi="맑은 고딕"/>
          <w:sz w:val="40"/>
          <w:szCs w:val="20"/>
        </w:rPr>
        <w:t>System Model (Sequence Diagram)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751"/>
      </w:tblGrid>
      <w:tr w:rsidR="00802395" w14:paraId="6428278C" w14:textId="77777777" w:rsidTr="00EF536B">
        <w:trPr>
          <w:trHeight w:val="1044"/>
        </w:trPr>
        <w:tc>
          <w:tcPr>
            <w:tcW w:w="1951" w:type="dxa"/>
            <w:shd w:val="clear" w:color="auto" w:fill="auto"/>
            <w:vAlign w:val="center"/>
          </w:tcPr>
          <w:p w14:paraId="5E9F2455" w14:textId="77777777" w:rsidR="00802395" w:rsidRDefault="00802395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751" w:type="dxa"/>
            <w:shd w:val="clear" w:color="auto" w:fill="auto"/>
            <w:vAlign w:val="center"/>
          </w:tcPr>
          <w:p w14:paraId="1A41AA1F" w14:textId="412BD311" w:rsidR="00802395" w:rsidRDefault="00EF536B" w:rsidP="00EF536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73822037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621ACF92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999FBF7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63640A1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FE432FB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40848F1D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87333C3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36958CB8" w14:textId="77777777" w:rsidR="00802395" w:rsidRDefault="00802395" w:rsidP="00802395">
      <w:pPr>
        <w:rPr>
          <w:rFonts w:ascii="맑은 고딕" w:eastAsia="맑은 고딕" w:hAnsi="맑은 고딕"/>
          <w:szCs w:val="20"/>
        </w:rPr>
      </w:pPr>
    </w:p>
    <w:p w14:paraId="0D6B4F1E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3136772A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6A2A3BE0" w14:textId="77777777" w:rsidR="00EF536B" w:rsidRDefault="00EF536B" w:rsidP="00802395">
      <w:pPr>
        <w:rPr>
          <w:rFonts w:ascii="맑은 고딕" w:eastAsia="맑은 고딕" w:hAnsi="맑은 고딕"/>
          <w:szCs w:val="20"/>
        </w:rPr>
      </w:pPr>
    </w:p>
    <w:p w14:paraId="22443042" w14:textId="77777777" w:rsidR="006D5CF6" w:rsidRDefault="006D5CF6" w:rsidP="00802395">
      <w:pPr>
        <w:rPr>
          <w:rFonts w:ascii="맑은 고딕" w:eastAsia="맑은 고딕" w:hAnsi="맑은 고딕"/>
          <w:szCs w:val="20"/>
        </w:rPr>
      </w:pPr>
    </w:p>
    <w:p w14:paraId="488435B7" w14:textId="26CDB799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12</w:t>
      </w:r>
      <w:r w:rsidR="00802395">
        <w:rPr>
          <w:rFonts w:ascii="맑은 고딕" w:eastAsia="맑은 고딕" w:hAnsi="맑은 고딕" w:hint="eastAsia"/>
          <w:szCs w:val="20"/>
        </w:rPr>
        <w:t>조</w:t>
      </w:r>
    </w:p>
    <w:p w14:paraId="5F00F8EB" w14:textId="2E1544A4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202202624 이예인</w:t>
      </w:r>
    </w:p>
    <w:p w14:paraId="7A0A9EFB" w14:textId="1D9AA0CB" w:rsidR="00802395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  <w:r w:rsidRPr="00EF536B">
        <w:rPr>
          <w:rFonts w:ascii="맑은 고딕" w:eastAsia="맑은 고딕" w:hAnsi="맑은 고딕" w:hint="eastAsia"/>
          <w:szCs w:val="20"/>
        </w:rPr>
        <w:t>202002569 최동현</w:t>
      </w:r>
    </w:p>
    <w:p w14:paraId="27D6F6A5" w14:textId="77777777" w:rsidR="00EF536B" w:rsidRDefault="00EF536B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</w:pPr>
    </w:p>
    <w:p w14:paraId="0481EFD5" w14:textId="1EF325EA" w:rsidR="00802395" w:rsidRDefault="00802395" w:rsidP="00EF536B">
      <w:pPr>
        <w:ind w:firstLineChars="1984" w:firstLine="3968"/>
        <w:jc w:val="right"/>
        <w:rPr>
          <w:rFonts w:ascii="맑은 고딕" w:eastAsia="맑은 고딕" w:hAnsi="맑은 고딕"/>
          <w:szCs w:val="20"/>
        </w:rPr>
        <w:sectPr w:rsidR="00802395" w:rsidSect="008023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  <w:szCs w:val="20"/>
        </w:rPr>
        <w:t>지도교수:</w:t>
      </w:r>
      <w:r>
        <w:rPr>
          <w:rFonts w:ascii="맑은 고딕" w:eastAsia="맑은 고딕" w:hAnsi="맑은 고딕"/>
          <w:szCs w:val="20"/>
        </w:rPr>
        <w:t xml:space="preserve"> </w:t>
      </w:r>
      <w:r w:rsidR="00EF536B">
        <w:rPr>
          <w:rFonts w:ascii="맑은 고딕" w:eastAsia="맑은 고딕" w:hAnsi="맑은 고딕" w:hint="eastAsia"/>
          <w:szCs w:val="20"/>
        </w:rPr>
        <w:t>장진수</w:t>
      </w:r>
      <w:r>
        <w:rPr>
          <w:rFonts w:ascii="맑은 고딕" w:eastAsia="맑은 고딕" w:hAnsi="맑은 고딕" w:hint="eastAsia"/>
          <w:szCs w:val="20"/>
        </w:rPr>
        <w:t xml:space="preserve"> 교수님</w:t>
      </w:r>
    </w:p>
    <w:p w14:paraId="07DA8065" w14:textId="77777777" w:rsidR="00E11E5B" w:rsidRDefault="00E11E5B" w:rsidP="00802395">
      <w:pPr>
        <w:rPr>
          <w:rFonts w:ascii="맑은 고딕" w:eastAsia="맑은 고딕" w:hAnsi="맑은 고딕"/>
          <w:szCs w:val="20"/>
        </w:rPr>
        <w:sectPr w:rsidR="00E11E5B">
          <w:headerReference w:type="default" r:id="rId10"/>
          <w:footerReference w:type="default" r:id="rId11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47C5724" w14:textId="77777777" w:rsidR="00032A93" w:rsidRDefault="00032A93" w:rsidP="00802395">
      <w:pPr>
        <w:pStyle w:val="ab"/>
        <w:pBdr>
          <w:bottom w:val="dotted" w:sz="4" w:space="0" w:color="auto"/>
        </w:pBdr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D2AB498" w14:textId="77777777">
        <w:tc>
          <w:tcPr>
            <w:tcW w:w="645" w:type="dxa"/>
            <w:shd w:val="clear" w:color="auto" w:fill="B3B3B3"/>
          </w:tcPr>
          <w:p w14:paraId="1127DF9D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1BA5437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243D9514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98CE499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14:paraId="7D90F8A0" w14:textId="77777777">
        <w:tc>
          <w:tcPr>
            <w:tcW w:w="645" w:type="dxa"/>
          </w:tcPr>
          <w:p w14:paraId="4A5F2474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3F064BEF" w14:textId="6C20DCB8" w:rsidR="00032A93" w:rsidRDefault="00802395" w:rsidP="005B51A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F536B">
              <w:rPr>
                <w:rFonts w:ascii="맑은 고딕" w:eastAsia="맑은 고딕" w:hAnsi="맑은 고딕" w:hint="eastAsia"/>
                <w:spacing w:val="-20"/>
              </w:rPr>
              <w:t>29</w:t>
            </w:r>
          </w:p>
        </w:tc>
        <w:tc>
          <w:tcPr>
            <w:tcW w:w="5400" w:type="dxa"/>
          </w:tcPr>
          <w:p w14:paraId="6F9BE8D6" w14:textId="45B8EE1D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유스케이스 및 시퀀스 다이어그램 작성</w:t>
            </w:r>
          </w:p>
        </w:tc>
        <w:tc>
          <w:tcPr>
            <w:tcW w:w="1223" w:type="dxa"/>
          </w:tcPr>
          <w:p w14:paraId="4B4051DA" w14:textId="1A6F92AC" w:rsidR="00032A93" w:rsidRDefault="00EF536B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032A93" w14:paraId="3C8FA31B" w14:textId="77777777">
        <w:tc>
          <w:tcPr>
            <w:tcW w:w="645" w:type="dxa"/>
          </w:tcPr>
          <w:p w14:paraId="3D9F0990" w14:textId="4B3637AE" w:rsidR="00032A93" w:rsidRDefault="003E57C5">
            <w:pPr>
              <w:jc w:val="center"/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93EA152" w14:textId="5899DFF8" w:rsidR="00032A93" w:rsidRDefault="003E57C5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2025/05/01</w:t>
            </w:r>
          </w:p>
        </w:tc>
        <w:tc>
          <w:tcPr>
            <w:tcW w:w="5400" w:type="dxa"/>
          </w:tcPr>
          <w:p w14:paraId="12BF8F9F" w14:textId="00A6468B" w:rsidR="00032A93" w:rsidRDefault="003E57C5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시퀀스 다이어그램 </w:t>
            </w:r>
            <w:r>
              <w:rPr>
                <w:rFonts w:ascii="맑은 고딕" w:eastAsia="맑은 고딕" w:hAnsi="맑은 고딕"/>
                <w:spacing w:val="-20"/>
              </w:rPr>
              <w:t>filling</w:t>
            </w:r>
          </w:p>
        </w:tc>
        <w:tc>
          <w:tcPr>
            <w:tcW w:w="1223" w:type="dxa"/>
          </w:tcPr>
          <w:p w14:paraId="59F58F84" w14:textId="612E84DC" w:rsidR="00032A93" w:rsidRDefault="0036705F">
            <w:pPr>
              <w:rPr>
                <w:rFonts w:ascii="맑은 고딕" w:eastAsia="맑은 고딕" w:hAnsi="맑은 고딕" w:hint="eastAsia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032A93" w14:paraId="10D3B412" w14:textId="77777777">
        <w:tc>
          <w:tcPr>
            <w:tcW w:w="645" w:type="dxa"/>
          </w:tcPr>
          <w:p w14:paraId="6D7108B7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24684061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4E7A924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4F4B24E8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  <w:tr w:rsidR="00032A93" w14:paraId="329B6B46" w14:textId="77777777">
        <w:tc>
          <w:tcPr>
            <w:tcW w:w="645" w:type="dxa"/>
          </w:tcPr>
          <w:p w14:paraId="24AFDD93" w14:textId="77777777" w:rsidR="00032A93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14:paraId="09D40B60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14:paraId="26C5137B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14:paraId="71891299" w14:textId="77777777" w:rsidR="00032A93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14:paraId="0F6F214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55CEAF3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2DD67342" w14:textId="54C064F4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6125659" w:history="1">
        <w:r>
          <w:rPr>
            <w:rStyle w:val="af"/>
            <w:rFonts w:ascii="맑은 고딕" w:eastAsia="맑은 고딕" w:hAnsi="맑은 고딕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Introduction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_Toc196125659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7107323" w14:textId="79664783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0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D1DB61E" w14:textId="42E3C385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1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 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E083C7" w14:textId="11541B91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2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Sequence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2C2BE7" w14:textId="326BF9BF" w:rsidR="0067519F" w:rsidRDefault="0067519F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6125663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AMSM_REQ_Monitoring_N001 (SubscribeESEStatus)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89D291E" w14:textId="0D73CE82" w:rsidR="0067519F" w:rsidRDefault="0067519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6125664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_Toc196125664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629C99A" w14:textId="603F2276" w:rsidR="002A79BA" w:rsidRDefault="0067519F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0C27C66E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6CF42740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6D92B26A" w14:textId="77777777" w:rsidR="004726BA" w:rsidRDefault="00952D6F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20466" w:history="1">
        <w:r w:rsidR="004726BA">
          <w:rPr>
            <w:rStyle w:val="af"/>
            <w:rFonts w:ascii="맑은 고딕" w:eastAsia="맑은 고딕" w:hAnsi="맑은 고딕"/>
            <w:noProof/>
          </w:rPr>
          <w:t>그림 1. 유스케이스 다이어그램</w:t>
        </w:r>
        <w:r w:rsidR="004726BA">
          <w:rPr>
            <w:rFonts w:ascii="맑은 고딕" w:eastAsia="맑은 고딕" w:hAnsi="맑은 고딕"/>
            <w:noProof/>
            <w:webHidden/>
          </w:rPr>
          <w:tab/>
        </w:r>
        <w:r w:rsidR="004726BA">
          <w:rPr>
            <w:rFonts w:ascii="맑은 고딕" w:eastAsia="맑은 고딕" w:hAnsi="맑은 고딕"/>
            <w:noProof/>
            <w:webHidden/>
          </w:rPr>
          <w:fldChar w:fldCharType="begin"/>
        </w:r>
        <w:r w:rsidR="004726BA">
          <w:rPr>
            <w:rFonts w:ascii="맑은 고딕" w:eastAsia="맑은 고딕" w:hAnsi="맑은 고딕"/>
            <w:noProof/>
            <w:webHidden/>
          </w:rPr>
          <w:instrText xml:space="preserve"> PAGEREF _Toc129120466 \h </w:instrText>
        </w:r>
        <w:r w:rsidR="004726BA">
          <w:rPr>
            <w:rFonts w:ascii="맑은 고딕" w:eastAsia="맑은 고딕" w:hAnsi="맑은 고딕"/>
            <w:noProof/>
            <w:webHidden/>
          </w:rPr>
        </w:r>
        <w:r w:rsidR="004726BA">
          <w:rPr>
            <w:rFonts w:ascii="맑은 고딕" w:eastAsia="맑은 고딕" w:hAnsi="맑은 고딕"/>
            <w:noProof/>
            <w:webHidden/>
          </w:rPr>
          <w:fldChar w:fldCharType="separate"/>
        </w:r>
        <w:r w:rsidR="004726BA">
          <w:rPr>
            <w:rFonts w:ascii="맑은 고딕" w:eastAsia="맑은 고딕" w:hAnsi="맑은 고딕"/>
            <w:noProof/>
            <w:webHidden/>
          </w:rPr>
          <w:t>6</w:t>
        </w:r>
        <w:r w:rsidR="004726B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FD38990" w14:textId="77777777" w:rsidR="002A79BA" w:rsidRDefault="00952D6F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6151394B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40FE63D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6125659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71006C87" w14:textId="77777777" w:rsidR="00032A93" w:rsidRDefault="00032A93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6125660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385063FD" w14:textId="77777777" w:rsidR="00802395" w:rsidRDefault="00802395" w:rsidP="00802395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 w:hint="eastAsia"/>
        </w:rPr>
        <w:t>이 문서의 목적을 개략적으로 기술한다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예를 들어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/>
        </w:rPr>
        <w:t xml:space="preserve">xxxx </w:t>
      </w:r>
      <w:r>
        <w:rPr>
          <w:rFonts w:ascii="맑은 고딕" w:eastAsia="맑은 고딕" w:hAnsi="맑은 고딕" w:hint="eastAsia"/>
        </w:rPr>
        <w:t xml:space="preserve">시스템의 시스템 모델 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시퀀스 다이어그램</w:t>
      </w:r>
      <w:r>
        <w:rPr>
          <w:rFonts w:ascii="맑은 고딕" w:eastAsia="맑은 고딕" w:hAnsi="맑은 고딕"/>
        </w:rPr>
        <w:t>)</w:t>
      </w:r>
      <w:r>
        <w:rPr>
          <w:rFonts w:ascii="맑은 고딕" w:eastAsia="맑은 고딕" w:hAnsi="맑은 고딕" w:hint="eastAsia"/>
        </w:rPr>
        <w:t>에 대한 내용을 기술하고 있다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요구사항 명세 단계에서 작성한 유스케이스 다이어그램을 기반으로 각 유스케이스의 상세한 내부 동작 흐름을 시퀀스 다이어그램으로 모델링한다</w:t>
      </w:r>
      <w:r>
        <w:rPr>
          <w:rFonts w:ascii="맑은 고딕" w:eastAsia="맑은 고딕" w:hAnsi="맑은 고딕"/>
        </w:rPr>
        <w:t>.</w:t>
      </w:r>
    </w:p>
    <w:p w14:paraId="7F18BECB" w14:textId="77777777" w:rsidR="00032A93" w:rsidRDefault="00032A9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735C626F" w14:textId="77777777" w:rsidR="00032A93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6" w:name="_Toc513955116"/>
      <w:bookmarkStart w:id="7" w:name="_Toc196125661"/>
      <w:r w:rsidR="005B51AB">
        <w:rPr>
          <w:rFonts w:ascii="맑은 고딕" w:eastAsia="맑은 고딕" w:hAnsi="맑은 고딕"/>
        </w:rPr>
        <w:lastRenderedPageBreak/>
        <w:t>Use Case</w:t>
      </w:r>
      <w:r w:rsidR="00CC152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Diagram</w:t>
      </w:r>
      <w:bookmarkEnd w:id="6"/>
      <w:bookmarkEnd w:id="7"/>
    </w:p>
    <w:p w14:paraId="3A3943B8" w14:textId="77777777" w:rsidR="00826B10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14:paraId="41E7CC60" w14:textId="785196E3" w:rsidR="00775352" w:rsidRDefault="00130940" w:rsidP="00775352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6C92E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0" type="#_x0000_t75" alt="도표, 텍스트, 라인, 스케치이(가) 표시된 사진&#13;&#10;&#13;&#10;AI가 생성한 콘텐츠는 부정확할 수 있습니다." style="width:425.45pt;height:338.9pt;visibility:visible;mso-wrap-style:square;mso-width-percent:0;mso-height-percent:0;mso-width-percent:0;mso-height-percent:0">
            <v:imagedata r:id="rId12" o:title="도표, 텍스트, 라인, 스케치이(가) 표시된 사진&#13;&#10;&#13;&#10;AI가 생성한 콘텐츠는 부정확할 수 있습니다"/>
          </v:shape>
        </w:pict>
      </w:r>
    </w:p>
    <w:p w14:paraId="5111B674" w14:textId="1D1E094D" w:rsidR="001A0925" w:rsidRDefault="00802395" w:rsidP="00EF536B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8" w:name="_Toc129120466"/>
      <w:r>
        <w:rPr>
          <w:rFonts w:ascii="맑은 고딕" w:eastAsia="맑은 고딕" w:hAnsi="맑은 고딕" w:hint="eastAsia"/>
        </w:rPr>
        <w:t>그림</w:t>
      </w:r>
      <w:r w:rsidR="00826B10">
        <w:rPr>
          <w:rFonts w:ascii="맑은 고딕" w:eastAsia="맑은 고딕" w:hAnsi="맑은 고딕" w:hint="eastAsia"/>
        </w:rPr>
        <w:t xml:space="preserve"> </w:t>
      </w:r>
      <w:r w:rsidR="009771E4">
        <w:rPr>
          <w:rFonts w:ascii="맑은 고딕" w:eastAsia="맑은 고딕" w:hAnsi="맑은 고딕"/>
        </w:rPr>
        <w:fldChar w:fldCharType="begin"/>
      </w:r>
      <w:r w:rsidR="009771E4">
        <w:rPr>
          <w:rFonts w:ascii="맑은 고딕" w:eastAsia="맑은 고딕" w:hAnsi="맑은 고딕"/>
        </w:rPr>
        <w:instrText xml:space="preserve"> SEQ 그림 \* ARABIC </w:instrText>
      </w:r>
      <w:r w:rsidR="009771E4">
        <w:rPr>
          <w:rFonts w:ascii="맑은 고딕" w:eastAsia="맑은 고딕" w:hAnsi="맑은 고딕"/>
        </w:rPr>
        <w:fldChar w:fldCharType="separate"/>
      </w:r>
      <w:r w:rsidR="00FF3313">
        <w:rPr>
          <w:rFonts w:ascii="맑은 고딕" w:eastAsia="맑은 고딕" w:hAnsi="맑은 고딕"/>
          <w:noProof/>
        </w:rPr>
        <w:t>1</w:t>
      </w:r>
      <w:r w:rsidR="009771E4">
        <w:rPr>
          <w:rFonts w:ascii="맑은 고딕" w:eastAsia="맑은 고딕" w:hAnsi="맑은 고딕"/>
          <w:noProof/>
        </w:rPr>
        <w:fldChar w:fldCharType="end"/>
      </w:r>
      <w:r>
        <w:rPr>
          <w:rFonts w:ascii="맑은 고딕" w:eastAsia="맑은 고딕" w:hAnsi="맑은 고딕"/>
        </w:rPr>
        <w:t>.</w:t>
      </w:r>
      <w:r w:rsidR="00826B1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유스케이스 다이어그램</w:t>
      </w:r>
      <w:bookmarkEnd w:id="8"/>
      <w:r w:rsidR="00952D6F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"설정"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952D6F">
        <w:rPr>
          <w:rFonts w:ascii="맑은 고딕" w:eastAsia="맑은 고딕" w:hAnsi="맑은 고딕"/>
        </w:rPr>
        <w:fldChar w:fldCharType="end"/>
      </w:r>
    </w:p>
    <w:p w14:paraId="2F916E36" w14:textId="77777777" w:rsidR="00D51D4A" w:rsidRDefault="001156B5" w:rsidP="00932534">
      <w:pPr>
        <w:pStyle w:val="10"/>
        <w:spacing w:before="540" w:after="360"/>
        <w:rPr>
          <w:rFonts w:ascii="맑은 고딕" w:eastAsia="맑은 고딕" w:hAnsi="맑은 고딕"/>
        </w:rPr>
      </w:pPr>
      <w:bookmarkStart w:id="9" w:name="_Toc513955119"/>
      <w:r>
        <w:rPr>
          <w:rFonts w:ascii="맑은 고딕" w:eastAsia="맑은 고딕" w:hAnsi="맑은 고딕"/>
        </w:rPr>
        <w:br w:type="page"/>
      </w:r>
      <w:bookmarkStart w:id="10" w:name="_Toc196125662"/>
      <w:bookmarkEnd w:id="9"/>
      <w:r w:rsidR="00D51D4A">
        <w:rPr>
          <w:rFonts w:ascii="맑은 고딕" w:eastAsia="맑은 고딕" w:hAnsi="맑은 고딕" w:hint="eastAsia"/>
        </w:rPr>
        <w:lastRenderedPageBreak/>
        <w:t>Sequence Diagram</w:t>
      </w:r>
      <w:bookmarkEnd w:id="10"/>
    </w:p>
    <w:p w14:paraId="793DE0EF" w14:textId="4003F84D" w:rsidR="00D51D4A" w:rsidRPr="00EF536B" w:rsidRDefault="00EF536B" w:rsidP="00EF536B">
      <w:pPr>
        <w:pStyle w:val="2"/>
        <w:spacing w:before="360" w:after="360"/>
      </w:pPr>
      <w: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5E62A6" w14:paraId="33B8C71E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5EB306D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AADAC53" w14:textId="13C3664B" w:rsidR="00932534" w:rsidRDefault="00EF536B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>Login</w:t>
            </w:r>
            <w:r w:rsidR="00932534">
              <w:rPr>
                <w:rFonts w:ascii="맑은 고딕" w:eastAsia="맑은 고딕" w:hAnsi="맑은 고딕" w:hint="eastAsia"/>
                <w:sz w:val="18"/>
              </w:rPr>
              <w:t xml:space="preserve"> Sequence Diagram</w:t>
            </w:r>
          </w:p>
        </w:tc>
      </w:tr>
      <w:tr w:rsidR="00932534" w14:paraId="7D4A3C99" w14:textId="77777777" w:rsidTr="00EF536B">
        <w:tc>
          <w:tcPr>
            <w:tcW w:w="8702" w:type="dxa"/>
            <w:gridSpan w:val="2"/>
            <w:shd w:val="clear" w:color="auto" w:fill="auto"/>
          </w:tcPr>
          <w:p w14:paraId="52BB9101" w14:textId="2154E19B" w:rsidR="00C718E2" w:rsidRDefault="00130940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0B51434">
                <v:shape id="그림 2" o:spid="_x0000_i1029" type="#_x0000_t75" alt="텍스트, 스크린샷, 도표, 라인이(가) 표시된 사진&#13;&#10;&#13;&#10;AI가 생성한 콘텐츠는 부정확할 수 있습니다." style="width:194.2pt;height:272pt;visibility:visible;mso-wrap-style:square;mso-width-percent:0;mso-height-percent:0;mso-width-percent:0;mso-height-percent:0">
                  <v:imagedata r:id="rId13" o:title="텍스트, 스크린샷, 도표, 라인이(가) 표시된 사진&#13;&#10;&#13;&#10;AI가 생성한 콘텐츠는 부정확할 수 있습니다"/>
                </v:shape>
              </w:pict>
            </w:r>
          </w:p>
          <w:p w14:paraId="00B6BBAB" w14:textId="77777777" w:rsidR="00932534" w:rsidRDefault="00932534" w:rsidP="00D51D4A">
            <w:pPr>
              <w:rPr>
                <w:rFonts w:ascii="맑은 고딕" w:eastAsia="맑은 고딕" w:hAnsi="맑은 고딕"/>
                <w:sz w:val="18"/>
              </w:rPr>
            </w:pPr>
          </w:p>
        </w:tc>
      </w:tr>
      <w:tr w:rsidR="005E62A6" w14:paraId="56A4AC7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2403C39A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F73C04A" w14:textId="7598ECD3" w:rsidR="00932534" w:rsidRDefault="00D718D5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로그인 시스템</w:t>
            </w:r>
          </w:p>
        </w:tc>
      </w:tr>
      <w:tr w:rsidR="005E62A6" w:rsidRPr="004C2E32" w14:paraId="3222CCD3" w14:textId="77777777" w:rsidTr="00EF536B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678A241" w14:textId="77777777" w:rsidR="00932534" w:rsidRDefault="0093253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9FF90B8" w14:textId="0B3B493E" w:rsidR="00030828" w:rsidRDefault="00030828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 w:rsidRPr="00030828">
              <w:rPr>
                <w:rFonts w:ascii="맑은 고딕" w:eastAsia="맑은 고딕" w:hAnsi="맑은 고딕" w:hint="eastAsia"/>
                <w:spacing w:val="0"/>
              </w:rPr>
              <w:t>1.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 유저가 시그널링 서버에 로그인 정보(</w:t>
            </w:r>
            <w:r>
              <w:rPr>
                <w:rFonts w:ascii="맑은 고딕" w:eastAsia="맑은 고딕" w:hAnsi="맑은 고딕"/>
                <w:spacing w:val="0"/>
              </w:rPr>
              <w:t>email, password)</w:t>
            </w:r>
            <w:r>
              <w:rPr>
                <w:rFonts w:ascii="맑은 고딕" w:eastAsia="맑은 고딕" w:hAnsi="맑은 고딕" w:hint="eastAsia"/>
                <w:spacing w:val="0"/>
              </w:rPr>
              <w:t>를 보</w:t>
            </w:r>
            <w:r w:rsidR="00460D3F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  <w:p w14:paraId="18338DE8" w14:textId="47DD94A1" w:rsidR="004C2E32" w:rsidRDefault="004C2E32" w:rsidP="00030828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>
              <w:rPr>
                <w:rFonts w:ascii="맑은 고딕" w:eastAsia="맑은 고딕" w:hAnsi="맑은 고딕" w:hint="eastAsia"/>
                <w:spacing w:val="0"/>
              </w:rPr>
              <w:t>시그널링 서버가 로그인 정보를 확인하고 결과를 유저에게 전송</w:t>
            </w:r>
            <w:r w:rsidR="00460D3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1A2D5F45" w14:textId="52BEE656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.</w:t>
            </w:r>
            <w:r>
              <w:rPr>
                <w:rFonts w:ascii="맑은 고딕" w:eastAsia="맑은 고딕" w:hAnsi="맑은 고딕" w:hint="eastAsia"/>
                <w:spacing w:val="0"/>
              </w:rPr>
              <w:t>1. 로그인이 성공하면 시그널링 서버는 세션을 생성하고, 응답(</w:t>
            </w:r>
            <w:r>
              <w:rPr>
                <w:rFonts w:ascii="맑은 고딕" w:eastAsia="맑은 고딕" w:hAnsi="맑은 고딕"/>
                <w:spacing w:val="0"/>
              </w:rPr>
              <w:t>Success, sid</w:t>
            </w:r>
            <w:r>
              <w:rPr>
                <w:rFonts w:ascii="맑은 고딕" w:eastAsia="맑은 고딕" w:hAnsi="맑은 고딕" w:hint="eastAsia"/>
                <w:spacing w:val="0"/>
              </w:rPr>
              <w:t>)을 유저에게 보</w:t>
            </w:r>
            <w:r w:rsidR="00A22ED7">
              <w:rPr>
                <w:rFonts w:ascii="맑은 고딕" w:eastAsia="맑은 고딕" w:hAnsi="맑은 고딕" w:hint="eastAsia"/>
                <w:spacing w:val="0"/>
              </w:rPr>
              <w:t>냄</w:t>
            </w:r>
          </w:p>
          <w:p w14:paraId="3D43F7B5" w14:textId="33873727" w:rsid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937300">
              <w:rPr>
                <w:rFonts w:ascii="맑은 고딕" w:eastAsia="맑은 고딕" w:hAnsi="맑은 고딕" w:hint="eastAsia"/>
                <w:spacing w:val="0"/>
              </w:rPr>
              <w:t>,</w:t>
            </w:r>
            <w:r>
              <w:rPr>
                <w:rFonts w:ascii="맑은 고딕" w:eastAsia="맑은 고딕" w:hAnsi="맑은 고딕" w:hint="eastAsia"/>
                <w:spacing w:val="0"/>
              </w:rPr>
              <w:t>2. 시그널링 서버는 응답(</w:t>
            </w:r>
            <w:r>
              <w:rPr>
                <w:rFonts w:ascii="맑은 고딕" w:eastAsia="맑은 고딕" w:hAnsi="맑은 고딕"/>
                <w:spacing w:val="0"/>
              </w:rPr>
              <w:t>Fail)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을 유저에게 </w:t>
            </w:r>
            <w:r w:rsidR="00D62B3A">
              <w:rPr>
                <w:rFonts w:ascii="맑은 고딕" w:eastAsia="맑은 고딕" w:hAnsi="맑은 고딕" w:hint="eastAsia"/>
                <w:spacing w:val="0"/>
              </w:rPr>
              <w:t>보냄</w:t>
            </w:r>
          </w:p>
          <w:p w14:paraId="17339D36" w14:textId="07D6167F" w:rsidR="004C2E32" w:rsidRPr="004C2E32" w:rsidRDefault="004C2E32" w:rsidP="004C2E32">
            <w:pPr>
              <w:pStyle w:val="13"/>
              <w:spacing w:after="0"/>
              <w:ind w:left="2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응답이 </w:t>
            </w:r>
            <w:r>
              <w:rPr>
                <w:rFonts w:ascii="맑은 고딕" w:eastAsia="맑은 고딕" w:hAnsi="맑은 고딕"/>
                <w:spacing w:val="0"/>
              </w:rPr>
              <w:t>Success</w:t>
            </w:r>
            <w:r>
              <w:rPr>
                <w:rFonts w:ascii="맑은 고딕" w:eastAsia="맑은 고딕" w:hAnsi="맑은 고딕" w:hint="eastAsia"/>
                <w:spacing w:val="0"/>
              </w:rPr>
              <w:t xml:space="preserve">면 메인 페이지로 이동하고 </w:t>
            </w:r>
            <w:r>
              <w:rPr>
                <w:rFonts w:ascii="맑은 고딕" w:eastAsia="맑은 고딕" w:hAnsi="맑은 고딕"/>
                <w:spacing w:val="0"/>
              </w:rPr>
              <w:t>Fail</w:t>
            </w:r>
            <w:r>
              <w:rPr>
                <w:rFonts w:ascii="맑은 고딕" w:eastAsia="맑은 고딕" w:hAnsi="맑은 고딕" w:hint="eastAsia"/>
                <w:spacing w:val="0"/>
              </w:rPr>
              <w:t>이면 페이지를 리로드 시</w:t>
            </w:r>
            <w:r w:rsidR="00A22ED7">
              <w:rPr>
                <w:rFonts w:ascii="맑은 고딕" w:eastAsia="맑은 고딕" w:hAnsi="맑은 고딕" w:hint="eastAsia"/>
                <w:spacing w:val="0"/>
              </w:rPr>
              <w:t>킴.</w:t>
            </w:r>
          </w:p>
        </w:tc>
      </w:tr>
    </w:tbl>
    <w:p w14:paraId="7C189AEF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59990E29" w14:textId="597C6659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lastRenderedPageBreak/>
        <w:t>Main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743"/>
      </w:tblGrid>
      <w:tr w:rsidR="00EF536B" w:rsidRPr="00EF536B" w14:paraId="3C1FBC50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FC1330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11CE8DB9" w14:textId="5463DA1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Main </w:t>
            </w:r>
            <w:r>
              <w:rPr>
                <w:rFonts w:ascii="맑은 고딕" w:eastAsia="맑은 고딕" w:hAnsi="맑은 고딕" w:hint="eastAsia"/>
                <w:sz w:val="18"/>
              </w:rPr>
              <w:t>페이지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로딩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37FCD40" w14:textId="77777777" w:rsidTr="00476DD7">
        <w:tc>
          <w:tcPr>
            <w:tcW w:w="8702" w:type="dxa"/>
            <w:gridSpan w:val="2"/>
            <w:shd w:val="clear" w:color="auto" w:fill="auto"/>
          </w:tcPr>
          <w:p w14:paraId="07A1C143" w14:textId="32E9353C" w:rsidR="00EF536B" w:rsidRPr="00EF536B" w:rsidRDefault="00130940" w:rsidP="00EF536B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16254D9C">
                <v:shape id="그림 3" o:spid="_x0000_i1028" type="#_x0000_t75" alt="텍스트, 도표, 스크린샷, 라인이(가) 표시된 사진&#13;&#10;&#13;&#10;AI가 생성한 콘텐츠는 부정확할 수 있습니다." style="width:239.25pt;height:302.55pt;visibility:visible;mso-wrap-style:square;mso-width-percent:0;mso-height-percent:0;mso-width-percent:0;mso-height-percent:0">
                  <v:imagedata r:id="rId14" o:title="텍스트, 도표, 스크린샷, 라인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7BEE14FA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38F20D0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8E9C9C3" w14:textId="6A308312" w:rsidR="00EF536B" w:rsidRPr="00EF536B" w:rsidRDefault="00937300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메인 페이지 로딩.</w:t>
            </w:r>
          </w:p>
        </w:tc>
      </w:tr>
      <w:tr w:rsidR="00EF536B" w:rsidRPr="00EF536B" w14:paraId="07861A58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7A7C489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4DD09D" w14:textId="1FEFE02F" w:rsidR="00EF536B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1. 유저는 메인 페이지를 시그널링 서버에 요청</w:t>
            </w:r>
            <w:r w:rsidR="00957B6F">
              <w:rPr>
                <w:rFonts w:ascii="맑은 고딕" w:eastAsia="맑은 고딕" w:hAnsi="맑은 고딕" w:hint="eastAsia"/>
                <w:spacing w:val="0"/>
              </w:rPr>
              <w:t>.</w:t>
            </w:r>
          </w:p>
          <w:p w14:paraId="7FA06111" w14:textId="213018EB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2. 시그널링 서버는 사용자 세션을 확인</w:t>
            </w:r>
          </w:p>
          <w:p w14:paraId="43D58143" w14:textId="35502407" w:rsidR="00937300" w:rsidRDefault="00937300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</w:t>
            </w:r>
            <w:r w:rsidR="004D1A53">
              <w:rPr>
                <w:rFonts w:ascii="맑은 고딕" w:eastAsia="맑은 고딕" w:hAnsi="맑은 고딕" w:hint="eastAsia"/>
                <w:spacing w:val="0"/>
              </w:rPr>
              <w:t>.1. 세션이 없으면 유저는 로그인 페이지로 이동</w:t>
            </w:r>
          </w:p>
          <w:p w14:paraId="690CCF64" w14:textId="0CC66D98" w:rsidR="004D1A53" w:rsidRDefault="004D1A53" w:rsidP="00476DD7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3.2.1. 세션이 있으면 시그널링 서버가 메인 페이지를 유저에게 전송하고, 시그널링 서버에 사용자 목록을 요청</w:t>
            </w:r>
          </w:p>
          <w:p w14:paraId="54742A42" w14:textId="6309EFC4" w:rsidR="004D1A53" w:rsidRPr="00937300" w:rsidRDefault="004D1A53" w:rsidP="004D1A53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>3.2.2. 시그널링 서버는 세션 기반 사용자 목록을 조회하고 사용자에게 사용자 목록을 보</w:t>
            </w:r>
            <w:r w:rsidR="003E1C6D">
              <w:rPr>
                <w:rFonts w:ascii="맑은 고딕" w:eastAsia="맑은 고딕" w:hAnsi="맑은 고딕" w:hint="eastAsia"/>
                <w:spacing w:val="0"/>
              </w:rPr>
              <w:t>냄.</w:t>
            </w:r>
          </w:p>
        </w:tc>
      </w:tr>
    </w:tbl>
    <w:p w14:paraId="366BBC67" w14:textId="2B52918B" w:rsidR="00EF536B" w:rsidRDefault="00EF536B" w:rsidP="00D51D4A">
      <w:pPr>
        <w:rPr>
          <w:rFonts w:ascii="맑은 고딕" w:eastAsia="맑은 고딕" w:hAnsi="맑은 고딕"/>
        </w:rPr>
      </w:pPr>
    </w:p>
    <w:p w14:paraId="425EF6F9" w14:textId="37EF8F6A" w:rsidR="00EF536B" w:rsidRPr="00EF536B" w:rsidRDefault="00EF536B" w:rsidP="00EF536B">
      <w:pPr>
        <w:pStyle w:val="2"/>
        <w:spacing w:before="360" w:after="360"/>
      </w:pPr>
      <w:r>
        <w:br w:type="page"/>
      </w:r>
      <w:r>
        <w:lastRenderedPageBreak/>
        <w:t xml:space="preserve">WebRTC </w:t>
      </w:r>
      <w:r>
        <w:rPr>
          <w:rFonts w:hint="eastAsia"/>
        </w:rPr>
        <w:t>연결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7625"/>
      </w:tblGrid>
      <w:tr w:rsidR="00EF536B" w:rsidRPr="00EF536B" w14:paraId="551BEEE6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0357FD4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F75CBE5" w14:textId="1445BBA4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18"/>
              </w:rPr>
              <w:t xml:space="preserve">WebRTC </w:t>
            </w:r>
            <w:r>
              <w:rPr>
                <w:rFonts w:ascii="맑은 고딕" w:eastAsia="맑은 고딕" w:hAnsi="맑은 고딕" w:hint="eastAsia"/>
                <w:sz w:val="18"/>
              </w:rPr>
              <w:t>연결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0860180D" w14:textId="77777777" w:rsidTr="00476DD7">
        <w:tc>
          <w:tcPr>
            <w:tcW w:w="8702" w:type="dxa"/>
            <w:gridSpan w:val="2"/>
            <w:shd w:val="clear" w:color="auto" w:fill="auto"/>
          </w:tcPr>
          <w:p w14:paraId="2BA8DE2C" w14:textId="05DEA97E" w:rsidR="00EF536B" w:rsidRPr="00EF536B" w:rsidRDefault="0013094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BC44D32">
                <v:shape id="그림 4" o:spid="_x0000_i1027" type="#_x0000_t75" alt="텍스트, 도표, 평행, 라인이(가) 표시된 사진&#13;&#10;&#13;&#10;AI가 생성한 콘텐츠는 부정확할 수 있습니다." style="width:424.75pt;height:458.2pt;visibility:visible;mso-wrap-style:square;mso-width-percent:0;mso-height-percent:0;mso-width-percent:0;mso-height-percent:0">
                  <v:imagedata r:id="rId15" o:title="텍스트, 도표, 평행, 라인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23787B55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9876AEF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0B1E4638" w14:textId="7CAB8A97" w:rsidR="00EF536B" w:rsidRPr="00EF536B" w:rsidRDefault="00CA4E82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WebRTC</w:t>
            </w:r>
            <w:r>
              <w:rPr>
                <w:rFonts w:ascii="맑은 고딕" w:eastAsia="맑은 고딕" w:hAnsi="맑은 고딕" w:hint="eastAsia"/>
              </w:rPr>
              <w:t xml:space="preserve"> 연결</w:t>
            </w:r>
          </w:p>
        </w:tc>
      </w:tr>
      <w:tr w:rsidR="00EF536B" w:rsidRPr="00EF536B" w14:paraId="0F54A6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60202D11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59CD248" w14:textId="62F3FDD6" w:rsidR="005A30CA" w:rsidRPr="005A30CA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5A30CA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5A30CA">
              <w:rPr>
                <w:rFonts w:ascii="맑은 고딕" w:eastAsia="맑은 고딕" w:hAnsi="맑은 고딕" w:hint="eastAsia"/>
                <w:spacing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0"/>
              </w:rPr>
              <w:t>초기 진입</w:t>
            </w:r>
          </w:p>
          <w:p w14:paraId="4A99F6C0" w14:textId="3E9EF6A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"도움주기" 버튼 클릭 → 제어 페이지로 이동</w:t>
            </w:r>
          </w:p>
          <w:p w14:paraId="706A63DC" w14:textId="6DC04B51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2.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Socket 서버에 연결함</w:t>
            </w:r>
          </w:p>
          <w:p w14:paraId="75597CA7" w14:textId="0B0D9F03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lastRenderedPageBreak/>
              <w:t xml:space="preserve">3.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Room 입장 이벤트를 Signaling Server에 보냄</w:t>
            </w:r>
          </w:p>
          <w:p w14:paraId="53BC71AD" w14:textId="75B20F58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4.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Helper를 해당 room에 넣음</w:t>
            </w:r>
          </w:p>
          <w:p w14:paraId="67B230B8" w14:textId="0F57667E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getMedia() 호출하여 카메라/마이크 접근 권한 요청</w:t>
            </w:r>
          </w:p>
          <w:p w14:paraId="43B9DA47" w14:textId="499C7578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makeConnection() 호출 → RTCPeerConnection 생성</w:t>
            </w:r>
          </w:p>
          <w:p w14:paraId="77AC706F" w14:textId="0F82A8B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7.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"도움받기" 버튼 클릭 → 제어 페이지로 이동</w:t>
            </w:r>
          </w:p>
          <w:p w14:paraId="306C5223" w14:textId="1C7FD277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8.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Socket 서버에 연결함</w:t>
            </w:r>
          </w:p>
          <w:p w14:paraId="47D9016D" w14:textId="6828499F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9.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Room 입장 이벤트를 Signaling Server에 보냄</w:t>
            </w:r>
          </w:p>
          <w:p w14:paraId="29C1BFFD" w14:textId="07ED8D00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10.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User를 해당 room에 넣음</w:t>
            </w:r>
          </w:p>
          <w:p w14:paraId="56448CBC" w14:textId="75B51007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11.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init() → getScreen() → makeConnection() 호출로 화면 공유 준비 및 PeerConnection 생성</w:t>
            </w:r>
          </w:p>
          <w:p w14:paraId="1ED7FADD" w14:textId="77777777" w:rsidR="005A30CA" w:rsidRPr="005A30CA" w:rsidRDefault="005A30CA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5A30CA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5A30CA">
              <w:rPr>
                <w:rFonts w:ascii="맑은 고딕" w:eastAsia="맑은 고딕" w:hAnsi="맑은 고딕" w:hint="eastAsia"/>
                <w:spacing w:val="0"/>
              </w:rPr>
              <w:t xml:space="preserve"> 연결 시작 및 시그널링 교환</w:t>
            </w:r>
          </w:p>
          <w:p w14:paraId="7D2A7145" w14:textId="0E44DFAA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'start' 이벤트를 Signaling Server에 전송 (room 포함)</w:t>
            </w:r>
          </w:p>
          <w:p w14:paraId="53C5A20A" w14:textId="1A2B77EC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'start' 이벤트를 Helper에게 전달</w:t>
            </w:r>
          </w:p>
          <w:p w14:paraId="1F9340A3" w14:textId="3CE88842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Helper는 'offer' 생성 후 Signaling Server에 전송</w:t>
            </w:r>
          </w:p>
          <w:p w14:paraId="3D88BDB8" w14:textId="2152A755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>4. S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ignaling Server는 'offer'를 User에게 전달함</w:t>
            </w:r>
          </w:p>
          <w:p w14:paraId="40D1E017" w14:textId="25ECE15E" w:rsidR="005A30CA" w:rsidRPr="005A30CA" w:rsidRDefault="0076750B" w:rsidP="005A30CA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5.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User는 'answer' 생성 후 Signaling Server에 전송</w:t>
            </w:r>
          </w:p>
          <w:p w14:paraId="2F529CC3" w14:textId="40EFBA0E" w:rsidR="00EF536B" w:rsidRPr="00EF536B" w:rsidRDefault="0076750B" w:rsidP="005A30CA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/>
                <w:spacing w:val="0"/>
              </w:rPr>
              <w:t xml:space="preserve">6. </w:t>
            </w:r>
            <w:r w:rsidR="005A30CA" w:rsidRPr="005A30CA">
              <w:rPr>
                <w:rFonts w:ascii="맑은 고딕" w:eastAsia="맑은 고딕" w:hAnsi="맑은 고딕" w:hint="eastAsia"/>
                <w:spacing w:val="0"/>
              </w:rPr>
              <w:t>Signaling Server는 'answer'를 Helper에게 전달함</w:t>
            </w:r>
          </w:p>
        </w:tc>
      </w:tr>
    </w:tbl>
    <w:p w14:paraId="3D77F52C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523995E" w14:textId="0F61212E" w:rsidR="00EF536B" w:rsidRPr="00EF536B" w:rsidRDefault="00EF536B" w:rsidP="00EF536B">
      <w:pPr>
        <w:pStyle w:val="2"/>
        <w:spacing w:before="360" w:after="360"/>
      </w:pPr>
      <w:r>
        <w:rPr>
          <w:rFonts w:ascii="맑은 고딕" w:eastAsia="맑은 고딕" w:hAnsi="맑은 고딕"/>
        </w:rPr>
        <w:br w:type="page"/>
      </w: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세밀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7712"/>
      </w:tblGrid>
      <w:tr w:rsidR="00EF536B" w:rsidRPr="00EF536B" w14:paraId="09C98074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51BF999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E742C05" w14:textId="5D3B9BA5" w:rsidR="00EF536B" w:rsidRPr="00EF536B" w:rsidRDefault="00BF3876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화면 영역 세밀 지정</w:t>
            </w:r>
            <w:r w:rsidR="00EF536B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EF536B"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11906B9" w14:textId="77777777" w:rsidTr="00476DD7">
        <w:tc>
          <w:tcPr>
            <w:tcW w:w="8702" w:type="dxa"/>
            <w:gridSpan w:val="2"/>
            <w:shd w:val="clear" w:color="auto" w:fill="auto"/>
          </w:tcPr>
          <w:p w14:paraId="1251A44E" w14:textId="7372AE6F" w:rsidR="00EF536B" w:rsidRPr="00EF536B" w:rsidRDefault="0013094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4A3215FE">
                <v:shape id="그림 5" o:spid="_x0000_i1026" type="#_x0000_t75" alt="텍스트, 스크린샷, 도표, 평행이(가) 표시된 사진&#13;&#10;&#13;&#10;AI가 생성한 콘텐츠는 부정확할 수 있습니다." style="width:424.75pt;height:319.25pt;visibility:visible;mso-wrap-style:square;mso-width-percent:0;mso-height-percent:0;mso-width-percent:0;mso-height-percent:0">
                  <v:imagedata r:id="rId16" o:title="텍스트, 스크린샷, 도표, 평행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4E06EB03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1823BE8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2E4FFF6E" w14:textId="5192711C" w:rsidR="00EF536B" w:rsidRPr="00EF536B" w:rsidRDefault="004025BF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공유하는 화면 영역 조작/지정</w:t>
            </w:r>
          </w:p>
        </w:tc>
      </w:tr>
      <w:tr w:rsidR="00EF536B" w:rsidRPr="00EF536B" w14:paraId="0A9EA5B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A72B9F0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C9600FA" w14:textId="6E8896B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사용자 측 조작</w:t>
            </w:r>
          </w:p>
          <w:p w14:paraId="67632EEA" w14:textId="39D619EC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User가 "영역 선택" 버튼 클릭 후 슬라이더로 상하좌우 조절</w:t>
            </w:r>
          </w:p>
          <w:p w14:paraId="51DE59B8" w14:textId="471CD773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applySliderValues() → croppingScreen() 호출 (위, 아래, 왼쪽, 오른쪽 crop 값 전달)</w:t>
            </w:r>
          </w:p>
          <w:p w14:paraId="5A24CDD2" w14:textId="3C62F73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스트림 처리 초기화</w:t>
            </w:r>
          </w:p>
          <w:p w14:paraId="74CED490" w14:textId="4C651B3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MediaStreamTrackProcessor 및 MediaStreamTrackGenerator 생성됨</w:t>
            </w:r>
          </w:p>
          <w:p w14:paraId="296C2159" w14:textId="275B468F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crop 메시지를 WebWorker로 전송 (readable, writable stream 객체 및 crop 값 전달)</w:t>
            </w:r>
          </w:p>
          <w:p w14:paraId="34481EDC" w14:textId="79B4A715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WebWorker에서 영상 프레임 처리</w:t>
            </w:r>
          </w:p>
          <w:p w14:paraId="75247F4D" w14:textId="06405FD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WebWorker는 readable 스트림에서 프레임을 읽음</w:t>
            </w:r>
          </w:p>
          <w:p w14:paraId="42ED3437" w14:textId="6A4D547E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lastRenderedPageBreak/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transform() 함수 실행 → crop 값 기준으로 프레임 자름</w:t>
            </w:r>
          </w:p>
          <w:p w14:paraId="0D3A3DEF" w14:textId="4B06A431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자른 프레임을 writable 스트림에 씀</w:t>
            </w:r>
          </w:p>
          <w:p w14:paraId="0E66C1E9" w14:textId="722E4D70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User 측 전송 준비</w:t>
            </w:r>
          </w:p>
          <w:p w14:paraId="357B3744" w14:textId="58A85E04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Generator에서 변환된 스트림 생성</w:t>
            </w:r>
          </w:p>
          <w:p w14:paraId="58C92009" w14:textId="3C889727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기존 PeerConnection의 비디오 트랙을 새로 변환된 트랙으로 교체</w:t>
            </w:r>
          </w:p>
          <w:p w14:paraId="36DED090" w14:textId="321E9274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76750B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 xml:space="preserve"> Helper 화면에 적용</w:t>
            </w:r>
          </w:p>
          <w:p w14:paraId="552DE993" w14:textId="3F686AB2" w:rsidR="0076750B" w:rsidRPr="0076750B" w:rsidRDefault="0076750B" w:rsidP="0076750B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PeerConnection의 스트림이 업데이트됨</w:t>
            </w:r>
          </w:p>
          <w:p w14:paraId="20FFA661" w14:textId="5206557A" w:rsidR="00EF536B" w:rsidRPr="00EF536B" w:rsidRDefault="0076750B" w:rsidP="0076750B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76750B">
              <w:rPr>
                <w:rFonts w:ascii="맑은 고딕" w:eastAsia="맑은 고딕" w:hAnsi="맑은 고딕" w:hint="eastAsia"/>
                <w:spacing w:val="0"/>
              </w:rPr>
              <w:t>Helper는 User의 잘린 화면을 수신하고 표시</w:t>
            </w:r>
          </w:p>
        </w:tc>
      </w:tr>
    </w:tbl>
    <w:p w14:paraId="03473199" w14:textId="5D732B04" w:rsidR="00EF536B" w:rsidRDefault="00EF536B" w:rsidP="00EF536B">
      <w:pPr>
        <w:rPr>
          <w:rFonts w:ascii="맑은 고딕" w:eastAsia="맑은 고딕" w:hAnsi="맑은 고딕"/>
        </w:rPr>
      </w:pPr>
    </w:p>
    <w:p w14:paraId="60FD585A" w14:textId="26462A6C" w:rsidR="00EF536B" w:rsidRPr="00EF536B" w:rsidRDefault="00EF536B" w:rsidP="00EF536B">
      <w:pPr>
        <w:pStyle w:val="2"/>
        <w:spacing w:before="360" w:after="360"/>
      </w:pPr>
      <w:r>
        <w:br w:type="page"/>
      </w:r>
      <w:r>
        <w:rPr>
          <w:rFonts w:hint="eastAsia"/>
        </w:rPr>
        <w:lastRenderedPageBreak/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마스킹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7725"/>
      </w:tblGrid>
      <w:tr w:rsidR="00EF536B" w:rsidRPr="00EF536B" w14:paraId="08CF15A1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72334D08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이름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351F3207" w14:textId="2F9F81C1" w:rsidR="00EF536B" w:rsidRPr="00EF536B" w:rsidRDefault="00EF536B" w:rsidP="00476DD7">
            <w:pPr>
              <w:pStyle w:val="af9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민감 정보 자동 마스킹 </w:t>
            </w:r>
            <w:r w:rsidRPr="00EF536B">
              <w:rPr>
                <w:rFonts w:ascii="맑은 고딕" w:eastAsia="맑은 고딕" w:hAnsi="맑은 고딕" w:hint="eastAsia"/>
                <w:sz w:val="18"/>
              </w:rPr>
              <w:t>Sequence Diagram</w:t>
            </w:r>
          </w:p>
        </w:tc>
      </w:tr>
      <w:tr w:rsidR="00EF536B" w:rsidRPr="00EF536B" w14:paraId="69DFB82A" w14:textId="77777777" w:rsidTr="00476DD7">
        <w:tc>
          <w:tcPr>
            <w:tcW w:w="8702" w:type="dxa"/>
            <w:gridSpan w:val="2"/>
            <w:shd w:val="clear" w:color="auto" w:fill="auto"/>
          </w:tcPr>
          <w:p w14:paraId="0B7D8839" w14:textId="3AF3F0CF" w:rsidR="00EF536B" w:rsidRPr="00EF536B" w:rsidRDefault="00130940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noProof/>
                <w:sz w:val="18"/>
              </w:rPr>
              <w:pict w14:anchorId="76BCEE73">
                <v:shape id="그림 7" o:spid="_x0000_i1025" type="#_x0000_t75" alt="텍스트, 스크린샷, 영수증, 대수학이(가) 표시된 사진&#13;&#10;&#13;&#10;AI가 생성한 콘텐츠는 부정확할 수 있습니다." style="width:426.2pt;height:320pt;visibility:visible;mso-wrap-style:square;mso-width-percent:0;mso-height-percent:0;mso-width-percent:0;mso-height-percent:0">
                  <v:imagedata r:id="rId17" o:title="텍스트, 스크린샷, 영수증, 대수학이(가) 표시된 사진&#13;&#10;&#13;&#10;AI가 생성한 콘텐츠는 부정확할 수 있습니다"/>
                </v:shape>
              </w:pict>
            </w:r>
          </w:p>
        </w:tc>
      </w:tr>
      <w:tr w:rsidR="00EF536B" w:rsidRPr="00EF536B" w14:paraId="65A8632E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46A90BB5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5E330089" w14:textId="205CD8BC" w:rsidR="00EF536B" w:rsidRPr="00EF536B" w:rsidRDefault="007B475B" w:rsidP="00476DD7">
            <w:pPr>
              <w:pStyle w:val="af9"/>
              <w:spacing w:line="240" w:lineRule="auto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민감한 정보를 자동 마스킹 하기</w:t>
            </w:r>
          </w:p>
        </w:tc>
      </w:tr>
      <w:tr w:rsidR="00EF536B" w:rsidRPr="00EF536B" w14:paraId="1AC55142" w14:textId="77777777" w:rsidTr="00476DD7">
        <w:tc>
          <w:tcPr>
            <w:tcW w:w="959" w:type="dxa"/>
            <w:tcBorders>
              <w:right w:val="double" w:sz="4" w:space="0" w:color="auto"/>
            </w:tcBorders>
            <w:shd w:val="clear" w:color="auto" w:fill="D9D9D9"/>
          </w:tcPr>
          <w:p w14:paraId="07F1CCA2" w14:textId="77777777" w:rsidR="00EF536B" w:rsidRPr="00EF536B" w:rsidRDefault="00EF536B" w:rsidP="00476DD7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EF536B">
              <w:rPr>
                <w:rFonts w:ascii="맑은 고딕" w:eastAsia="맑은 고딕" w:hAnsi="맑은 고딕" w:hint="eastAsia"/>
                <w:sz w:val="18"/>
              </w:rPr>
              <w:t>동작순서</w:t>
            </w:r>
          </w:p>
        </w:tc>
        <w:tc>
          <w:tcPr>
            <w:tcW w:w="7743" w:type="dxa"/>
            <w:tcBorders>
              <w:left w:val="double" w:sz="4" w:space="0" w:color="auto"/>
            </w:tcBorders>
            <w:shd w:val="clear" w:color="auto" w:fill="auto"/>
          </w:tcPr>
          <w:p w14:paraId="74DF61A9" w14:textId="16AC986D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사용자 측 처리 시작</w:t>
            </w:r>
          </w:p>
          <w:p w14:paraId="337F250E" w14:textId="09F77FB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User가 “마스킹 토글” 버튼 클릭</w:t>
            </w:r>
          </w:p>
          <w:p w14:paraId="10EE5E6B" w14:textId="41B26198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MediaStreamTrackProcessor / Generator 생성</w:t>
            </w:r>
          </w:p>
          <w:p w14:paraId="215F1DBD" w14:textId="4BE51B76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WebWorker에 'Masking' 메시지를 보냄 (readable, writable stream 객체 포함)</w:t>
            </w:r>
          </w:p>
          <w:p w14:paraId="5904A025" w14:textId="1C2C818A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WebWorker에서 프레임 처리</w:t>
            </w:r>
          </w:p>
          <w:p w14:paraId="5AA2AB89" w14:textId="54E88735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WebWorker는 readable 스트림에서 프레임 읽기</w:t>
            </w:r>
          </w:p>
          <w:p w14:paraId="41233809" w14:textId="31AEC1B4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transform() 함수 실행 시작</w:t>
            </w:r>
          </w:p>
          <w:p w14:paraId="7626D5B9" w14:textId="34AA70FB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현재 프레임을 AI Model에 보내 민감 정보 탐지 요청</w:t>
            </w:r>
          </w:p>
          <w:p w14:paraId="5D39159E" w14:textId="6C553385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4.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AI Model이 민감 정보 위치 좌표를 반환함</w:t>
            </w:r>
          </w:p>
          <w:p w14:paraId="65F68F7A" w14:textId="4164CEF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lastRenderedPageBreak/>
              <w:t xml:space="preserve">5.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WebWorker는 해당 위치에 마스킹 처리 후, 처리된 프레임을 writable 스트림에 씀</w:t>
            </w:r>
          </w:p>
          <w:p w14:paraId="3EEB17B5" w14:textId="228C6B49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 w:rsidRPr="00B97BAF">
              <w:rPr>
                <w:rFonts w:ascii="Apple Color Emoji" w:eastAsia="맑은 고딕" w:hAnsi="Apple Color Emoji" w:cs="Apple Color Emoji"/>
                <w:spacing w:val="0"/>
              </w:rPr>
              <w:t>🔹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 xml:space="preserve"> 스트림 교체 및 표시</w:t>
            </w:r>
          </w:p>
          <w:p w14:paraId="06F87F5A" w14:textId="72C46D88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1.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Generator에서 마스킹 처리된 스트림이 생성됨</w:t>
            </w:r>
          </w:p>
          <w:p w14:paraId="06C0AEB8" w14:textId="3DBFA191" w:rsidR="00B97BAF" w:rsidRPr="00B97BAF" w:rsidRDefault="00B97BAF" w:rsidP="00B97BAF">
            <w:pPr>
              <w:pStyle w:val="13"/>
              <w:ind w:left="200" w:hangingChars="100" w:hanging="200"/>
              <w:rPr>
                <w:rFonts w:ascii="맑은 고딕" w:eastAsia="맑은 고딕" w:hAnsi="맑은 고딕" w:hint="eastAsia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2.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기존 PeerConnection의 비디오 트랙을 새로운 스트림으로 교체</w:t>
            </w:r>
          </w:p>
          <w:p w14:paraId="1A146076" w14:textId="4D8C6110" w:rsidR="00EF536B" w:rsidRPr="00EF536B" w:rsidRDefault="00B97BAF" w:rsidP="00B97BAF">
            <w:pPr>
              <w:pStyle w:val="13"/>
              <w:spacing w:after="0"/>
              <w:ind w:left="200" w:hangingChars="100" w:hanging="200"/>
              <w:rPr>
                <w:rFonts w:ascii="맑은 고딕" w:eastAsia="맑은 고딕" w:hAnsi="맑은 고딕"/>
                <w:spacing w:val="0"/>
              </w:rPr>
            </w:pPr>
            <w:r>
              <w:rPr>
                <w:rFonts w:ascii="맑은 고딕" w:eastAsia="맑은 고딕" w:hAnsi="맑은 고딕" w:hint="eastAsia"/>
                <w:spacing w:val="0"/>
              </w:rPr>
              <w:t xml:space="preserve">3. </w:t>
            </w:r>
            <w:r w:rsidRPr="00B97BAF">
              <w:rPr>
                <w:rFonts w:ascii="맑은 고딕" w:eastAsia="맑은 고딕" w:hAnsi="맑은 고딕" w:hint="eastAsia"/>
                <w:spacing w:val="0"/>
              </w:rPr>
              <w:t>Helper 화면에 마스킹된 User 화면이 실시간 표시됨</w:t>
            </w:r>
          </w:p>
        </w:tc>
      </w:tr>
    </w:tbl>
    <w:p w14:paraId="1ECB01E8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6D14EC35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5D467A32" w14:textId="77777777" w:rsidR="00EF536B" w:rsidRPr="00EF536B" w:rsidRDefault="00EF536B" w:rsidP="00EF536B">
      <w:pPr>
        <w:rPr>
          <w:rFonts w:ascii="맑은 고딕" w:eastAsia="맑은 고딕" w:hAnsi="맑은 고딕"/>
        </w:rPr>
      </w:pPr>
    </w:p>
    <w:p w14:paraId="294E75D6" w14:textId="77777777" w:rsidR="00932534" w:rsidRDefault="00932534" w:rsidP="00D51D4A">
      <w:pPr>
        <w:rPr>
          <w:rFonts w:ascii="맑은 고딕" w:eastAsia="맑은 고딕" w:hAnsi="맑은 고딕"/>
        </w:rPr>
      </w:pPr>
    </w:p>
    <w:p w14:paraId="05028B4F" w14:textId="77777777" w:rsidR="00262491" w:rsidRDefault="00262491" w:rsidP="00262491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193878651"/>
      <w:bookmarkStart w:id="12" w:name="_Toc194347252"/>
      <w:bookmarkStart w:id="13" w:name="_Toc194925867"/>
      <w:bookmarkStart w:id="14" w:name="_Toc196125664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1"/>
      <w:bookmarkEnd w:id="12"/>
      <w:bookmarkEnd w:id="13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262491" w14:paraId="77127A3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4DA700EF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1ADBA33F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262491" w14:paraId="7961BFF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AE81B2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55675CD8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262491" w14:paraId="17A4153F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60DECA7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F3C83A1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5F92A3D5" w14:textId="77777777" w:rsidR="00262491" w:rsidRDefault="00262491" w:rsidP="00262491">
            <w:pPr>
              <w:numPr>
                <w:ilvl w:val="0"/>
                <w:numId w:val="32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262491" w14:paraId="7088BD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CCFD6D3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1C711454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9258C6B" w14:textId="77777777" w:rsidR="00262491" w:rsidRDefault="00262491" w:rsidP="00262491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262491" w14:paraId="69A7741E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8E0DF99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5EEDD4D" w14:textId="77777777" w:rsidR="00262491" w:rsidRDefault="00262491" w:rsidP="0071182D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7ACC250" w14:textId="77777777" w:rsidR="00262491" w:rsidRDefault="00262491" w:rsidP="0071182D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420B5521" w14:textId="77777777" w:rsidR="00312095" w:rsidRDefault="00312095" w:rsidP="00C718E2">
      <w:pPr>
        <w:rPr>
          <w:rFonts w:ascii="맑은 고딕" w:eastAsia="맑은 고딕" w:hAnsi="맑은 고딕"/>
          <w:b/>
          <w:sz w:val="32"/>
        </w:rPr>
      </w:pPr>
    </w:p>
    <w:sectPr w:rsidR="00312095" w:rsidSect="000659A9">
      <w:headerReference w:type="default" r:id="rId18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A37C5" w14:textId="77777777" w:rsidR="00130940" w:rsidRDefault="00130940">
      <w:r>
        <w:separator/>
      </w:r>
    </w:p>
  </w:endnote>
  <w:endnote w:type="continuationSeparator" w:id="0">
    <w:p w14:paraId="0C49BF47" w14:textId="77777777" w:rsidR="00130940" w:rsidRDefault="0013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4A8AF" w14:textId="77777777" w:rsidR="00802395" w:rsidRDefault="00802395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1</w:t>
    </w:r>
    <w:r>
      <w:rPr>
        <w:rStyle w:val="a6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8C881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4726BA">
      <w:rPr>
        <w:rStyle w:val="a6"/>
        <w:rFonts w:ascii="Arial" w:hAnsi="Arial" w:cs="Arial"/>
        <w:noProof/>
      </w:rPr>
      <w:t>2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D36A6" w14:textId="77777777" w:rsidR="00130940" w:rsidRDefault="00130940">
      <w:r>
        <w:separator/>
      </w:r>
    </w:p>
  </w:footnote>
  <w:footnote w:type="continuationSeparator" w:id="0">
    <w:p w14:paraId="0E81AB0C" w14:textId="77777777" w:rsidR="00130940" w:rsidRDefault="00130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D9C4" w14:textId="77777777" w:rsidR="00802395" w:rsidRDefault="00802395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7B3CE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10AA9AE8" w14:textId="77777777" w:rsidTr="008D354C">
      <w:tc>
        <w:tcPr>
          <w:tcW w:w="2900" w:type="dxa"/>
          <w:shd w:val="clear" w:color="auto" w:fill="auto"/>
        </w:tcPr>
        <w:p w14:paraId="2F2F5335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597EBCD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03DDF40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7C05651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8382913"/>
    <w:multiLevelType w:val="hybridMultilevel"/>
    <w:tmpl w:val="D0DC2370"/>
    <w:lvl w:ilvl="0" w:tplc="6F5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75D6668E"/>
    <w:multiLevelType w:val="multilevel"/>
    <w:tmpl w:val="FB46677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681661967">
    <w:abstractNumId w:val="26"/>
  </w:num>
  <w:num w:numId="2" w16cid:durableId="2006591781">
    <w:abstractNumId w:val="4"/>
  </w:num>
  <w:num w:numId="3" w16cid:durableId="473564462">
    <w:abstractNumId w:val="20"/>
  </w:num>
  <w:num w:numId="4" w16cid:durableId="1064450149">
    <w:abstractNumId w:val="12"/>
  </w:num>
  <w:num w:numId="5" w16cid:durableId="1240212364">
    <w:abstractNumId w:val="14"/>
  </w:num>
  <w:num w:numId="6" w16cid:durableId="325210972">
    <w:abstractNumId w:val="15"/>
  </w:num>
  <w:num w:numId="7" w16cid:durableId="1813017855">
    <w:abstractNumId w:val="6"/>
  </w:num>
  <w:num w:numId="8" w16cid:durableId="202863368">
    <w:abstractNumId w:val="23"/>
  </w:num>
  <w:num w:numId="9" w16cid:durableId="996226908">
    <w:abstractNumId w:val="28"/>
  </w:num>
  <w:num w:numId="10" w16cid:durableId="96485465">
    <w:abstractNumId w:val="25"/>
  </w:num>
  <w:num w:numId="11" w16cid:durableId="1125346158">
    <w:abstractNumId w:val="19"/>
  </w:num>
  <w:num w:numId="12" w16cid:durableId="165245083">
    <w:abstractNumId w:val="18"/>
  </w:num>
  <w:num w:numId="13" w16cid:durableId="349992557">
    <w:abstractNumId w:val="25"/>
    <w:lvlOverride w:ilvl="0">
      <w:startOverride w:val="1"/>
    </w:lvlOverride>
  </w:num>
  <w:num w:numId="14" w16cid:durableId="353309147">
    <w:abstractNumId w:val="13"/>
  </w:num>
  <w:num w:numId="15" w16cid:durableId="1146125777">
    <w:abstractNumId w:val="24"/>
  </w:num>
  <w:num w:numId="16" w16cid:durableId="1489588338">
    <w:abstractNumId w:val="25"/>
    <w:lvlOverride w:ilvl="0">
      <w:startOverride w:val="1"/>
    </w:lvlOverride>
  </w:num>
  <w:num w:numId="17" w16cid:durableId="151724569">
    <w:abstractNumId w:val="25"/>
    <w:lvlOverride w:ilvl="0">
      <w:startOverride w:val="1"/>
    </w:lvlOverride>
  </w:num>
  <w:num w:numId="18" w16cid:durableId="681975948">
    <w:abstractNumId w:val="11"/>
  </w:num>
  <w:num w:numId="19" w16cid:durableId="1633750420">
    <w:abstractNumId w:val="3"/>
  </w:num>
  <w:num w:numId="20" w16cid:durableId="129590544">
    <w:abstractNumId w:val="27"/>
  </w:num>
  <w:num w:numId="21" w16cid:durableId="1747996774">
    <w:abstractNumId w:val="25"/>
    <w:lvlOverride w:ilvl="0">
      <w:startOverride w:val="1"/>
    </w:lvlOverride>
  </w:num>
  <w:num w:numId="22" w16cid:durableId="1745376887">
    <w:abstractNumId w:val="8"/>
  </w:num>
  <w:num w:numId="23" w16cid:durableId="1097752391">
    <w:abstractNumId w:val="21"/>
  </w:num>
  <w:num w:numId="24" w16cid:durableId="1750730406">
    <w:abstractNumId w:val="25"/>
    <w:lvlOverride w:ilvl="0">
      <w:startOverride w:val="1"/>
    </w:lvlOverride>
  </w:num>
  <w:num w:numId="25" w16cid:durableId="330564173">
    <w:abstractNumId w:val="10"/>
  </w:num>
  <w:num w:numId="26" w16cid:durableId="1177354263">
    <w:abstractNumId w:val="2"/>
  </w:num>
  <w:num w:numId="27" w16cid:durableId="1246837823">
    <w:abstractNumId w:val="16"/>
  </w:num>
  <w:num w:numId="28" w16cid:durableId="938178582">
    <w:abstractNumId w:val="0"/>
  </w:num>
  <w:num w:numId="29" w16cid:durableId="417597748">
    <w:abstractNumId w:val="1"/>
  </w:num>
  <w:num w:numId="30" w16cid:durableId="1287588874">
    <w:abstractNumId w:val="9"/>
  </w:num>
  <w:num w:numId="31" w16cid:durableId="1419862567">
    <w:abstractNumId w:val="22"/>
  </w:num>
  <w:num w:numId="32" w16cid:durableId="1842500664">
    <w:abstractNumId w:val="5"/>
  </w:num>
  <w:num w:numId="33" w16cid:durableId="519471080">
    <w:abstractNumId w:val="7"/>
  </w:num>
  <w:num w:numId="34" w16cid:durableId="140610718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0828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30940"/>
    <w:rsid w:val="0015265C"/>
    <w:rsid w:val="001800D8"/>
    <w:rsid w:val="001A0925"/>
    <w:rsid w:val="001B1EE6"/>
    <w:rsid w:val="001B48A6"/>
    <w:rsid w:val="001C25B6"/>
    <w:rsid w:val="001C6CAE"/>
    <w:rsid w:val="001E19BE"/>
    <w:rsid w:val="002101FE"/>
    <w:rsid w:val="002169B3"/>
    <w:rsid w:val="00224050"/>
    <w:rsid w:val="00260607"/>
    <w:rsid w:val="00262491"/>
    <w:rsid w:val="00262FCD"/>
    <w:rsid w:val="0028146A"/>
    <w:rsid w:val="00292EC9"/>
    <w:rsid w:val="002976BD"/>
    <w:rsid w:val="002A79BA"/>
    <w:rsid w:val="002B5DB2"/>
    <w:rsid w:val="002D00E7"/>
    <w:rsid w:val="002F39C6"/>
    <w:rsid w:val="003032B5"/>
    <w:rsid w:val="00312095"/>
    <w:rsid w:val="00332AC9"/>
    <w:rsid w:val="00355681"/>
    <w:rsid w:val="0036705F"/>
    <w:rsid w:val="00377264"/>
    <w:rsid w:val="0038133B"/>
    <w:rsid w:val="00396A4C"/>
    <w:rsid w:val="003B75E6"/>
    <w:rsid w:val="003E1C6D"/>
    <w:rsid w:val="003E57C5"/>
    <w:rsid w:val="003E74F7"/>
    <w:rsid w:val="003F41A3"/>
    <w:rsid w:val="004025BF"/>
    <w:rsid w:val="00414587"/>
    <w:rsid w:val="00426862"/>
    <w:rsid w:val="0044728D"/>
    <w:rsid w:val="00460D3F"/>
    <w:rsid w:val="0047067B"/>
    <w:rsid w:val="004726BA"/>
    <w:rsid w:val="00494E7A"/>
    <w:rsid w:val="004C2E32"/>
    <w:rsid w:val="004D1A53"/>
    <w:rsid w:val="004E6BBA"/>
    <w:rsid w:val="005103A8"/>
    <w:rsid w:val="00551AE4"/>
    <w:rsid w:val="005773C3"/>
    <w:rsid w:val="00580E51"/>
    <w:rsid w:val="005908A8"/>
    <w:rsid w:val="0059471D"/>
    <w:rsid w:val="005A30CA"/>
    <w:rsid w:val="005B51AB"/>
    <w:rsid w:val="005B5947"/>
    <w:rsid w:val="005E0F0B"/>
    <w:rsid w:val="005E62A6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7519F"/>
    <w:rsid w:val="006935C2"/>
    <w:rsid w:val="006B1C3A"/>
    <w:rsid w:val="006C7B6A"/>
    <w:rsid w:val="006D5CF6"/>
    <w:rsid w:val="00730E56"/>
    <w:rsid w:val="0075031C"/>
    <w:rsid w:val="00757923"/>
    <w:rsid w:val="007618FD"/>
    <w:rsid w:val="0076750B"/>
    <w:rsid w:val="007679A3"/>
    <w:rsid w:val="00775352"/>
    <w:rsid w:val="007871AF"/>
    <w:rsid w:val="00787AA7"/>
    <w:rsid w:val="007A1E8B"/>
    <w:rsid w:val="007B475B"/>
    <w:rsid w:val="007C6D74"/>
    <w:rsid w:val="007C7C42"/>
    <w:rsid w:val="007D6731"/>
    <w:rsid w:val="007D73AB"/>
    <w:rsid w:val="007F7114"/>
    <w:rsid w:val="00802395"/>
    <w:rsid w:val="00813AFE"/>
    <w:rsid w:val="00826B10"/>
    <w:rsid w:val="00870EAC"/>
    <w:rsid w:val="008A32D1"/>
    <w:rsid w:val="008C102A"/>
    <w:rsid w:val="008D354C"/>
    <w:rsid w:val="008E0551"/>
    <w:rsid w:val="00907EEB"/>
    <w:rsid w:val="00910FD4"/>
    <w:rsid w:val="00932534"/>
    <w:rsid w:val="009351F3"/>
    <w:rsid w:val="00937300"/>
    <w:rsid w:val="00945DFE"/>
    <w:rsid w:val="00952D6F"/>
    <w:rsid w:val="00957B6F"/>
    <w:rsid w:val="009721AC"/>
    <w:rsid w:val="009771E4"/>
    <w:rsid w:val="00983DB6"/>
    <w:rsid w:val="009E2ECB"/>
    <w:rsid w:val="00A02CBF"/>
    <w:rsid w:val="00A148C1"/>
    <w:rsid w:val="00A22ED7"/>
    <w:rsid w:val="00A23BF8"/>
    <w:rsid w:val="00A46E9E"/>
    <w:rsid w:val="00A5460C"/>
    <w:rsid w:val="00A55C09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453FB"/>
    <w:rsid w:val="00B97BAF"/>
    <w:rsid w:val="00BB5249"/>
    <w:rsid w:val="00BF3876"/>
    <w:rsid w:val="00C206CE"/>
    <w:rsid w:val="00C618F7"/>
    <w:rsid w:val="00C70C1B"/>
    <w:rsid w:val="00C718E2"/>
    <w:rsid w:val="00C73694"/>
    <w:rsid w:val="00C75A16"/>
    <w:rsid w:val="00C90266"/>
    <w:rsid w:val="00CA4E82"/>
    <w:rsid w:val="00CB414C"/>
    <w:rsid w:val="00CB45B8"/>
    <w:rsid w:val="00CB59B0"/>
    <w:rsid w:val="00CC1521"/>
    <w:rsid w:val="00CC5E96"/>
    <w:rsid w:val="00CC7696"/>
    <w:rsid w:val="00CF2DB6"/>
    <w:rsid w:val="00D048F3"/>
    <w:rsid w:val="00D51D4A"/>
    <w:rsid w:val="00D62B3A"/>
    <w:rsid w:val="00D718D5"/>
    <w:rsid w:val="00DA0BA3"/>
    <w:rsid w:val="00DE5005"/>
    <w:rsid w:val="00E11E5B"/>
    <w:rsid w:val="00E47D4C"/>
    <w:rsid w:val="00E53004"/>
    <w:rsid w:val="00E56FD3"/>
    <w:rsid w:val="00E82099"/>
    <w:rsid w:val="00E831E7"/>
    <w:rsid w:val="00E96850"/>
    <w:rsid w:val="00EA133B"/>
    <w:rsid w:val="00EB74F2"/>
    <w:rsid w:val="00EC248F"/>
    <w:rsid w:val="00EC4CBD"/>
    <w:rsid w:val="00EC53D5"/>
    <w:rsid w:val="00EF536B"/>
    <w:rsid w:val="00F03DEA"/>
    <w:rsid w:val="00F102EC"/>
    <w:rsid w:val="00F15911"/>
    <w:rsid w:val="00F32DA1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C9B6B13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2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character" w:customStyle="1" w:styleId="Char0">
    <w:name w:val="머리글 Char"/>
    <w:link w:val="a4"/>
    <w:rsid w:val="00802395"/>
    <w:rPr>
      <w:kern w:val="2"/>
      <w:szCs w:val="24"/>
    </w:rPr>
  </w:style>
  <w:style w:type="character" w:customStyle="1" w:styleId="Char1">
    <w:name w:val="바닥글 Char"/>
    <w:link w:val="a5"/>
    <w:rsid w:val="00802395"/>
    <w:rPr>
      <w:kern w:val="2"/>
      <w:szCs w:val="24"/>
    </w:rPr>
  </w:style>
  <w:style w:type="paragraph" w:customStyle="1" w:styleId="af9">
    <w:name w:val="바탕글"/>
    <w:basedOn w:val="a"/>
    <w:rsid w:val="00932534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932534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1171-50BE-4F69-A273-67B2CB6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268</TotalTime>
  <Pages>14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4053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44</cp:revision>
  <cp:lastPrinted>2001-05-08T04:49:00Z</cp:lastPrinted>
  <dcterms:created xsi:type="dcterms:W3CDTF">2011-10-04T16:09:00Z</dcterms:created>
  <dcterms:modified xsi:type="dcterms:W3CDTF">2025-05-01T02:51:00Z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07b4dcd715ef52daabed655ca43a0a132411d15d393053912c2531ede9f08fff</vt:lpwstr>
  </property>
</Properties>
</file>