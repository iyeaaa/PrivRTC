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B687" w14:textId="77777777" w:rsidR="00032A93" w:rsidRPr="00982E39" w:rsidRDefault="00032A93">
      <w:pPr>
        <w:pStyle w:val="5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Project Document</w:t>
      </w:r>
    </w:p>
    <w:p w14:paraId="5FBC4204" w14:textId="10E079F2" w:rsidR="00032A93" w:rsidRPr="00982E39" w:rsidRDefault="000B793E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0CFC0DFA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543D7FB9" w14:textId="77777777" w:rsidR="00032A93" w:rsidRPr="00982E39" w:rsidRDefault="00E81E52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982E39">
        <w:rPr>
          <w:rFonts w:ascii="바탕체" w:eastAsia="바탕체" w:hAnsi="바탕체" w:hint="eastAsia"/>
          <w:spacing w:val="0"/>
        </w:rPr>
        <w:t>문제정의서(연구개발계획서)</w:t>
      </w:r>
    </w:p>
    <w:p w14:paraId="5659C81A" w14:textId="77777777" w:rsidR="006D5CF6" w:rsidRPr="00982E39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2E2AAB3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4D5E7CDD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CE907F2" w14:textId="39789E3A" w:rsidR="0017605B" w:rsidRPr="005743BD" w:rsidRDefault="005743BD" w:rsidP="00995866">
            <w:pPr>
              <w:rPr>
                <w:rFonts w:ascii="바탕체" w:eastAsia="바탕체" w:hAnsi="바탕체"/>
                <w:sz w:val="24"/>
              </w:rPr>
            </w:pPr>
            <w:r w:rsidRPr="005743BD">
              <w:rPr>
                <w:rFonts w:ascii="바탕체" w:eastAsia="바탕체" w:hAnsi="바탕체" w:hint="eastAsia"/>
                <w:sz w:val="24"/>
              </w:rPr>
              <w:t>프라이버시 보호 화면 공유를 통한 실시간 지원 서비스 개발</w:t>
            </w:r>
          </w:p>
        </w:tc>
      </w:tr>
    </w:tbl>
    <w:p w14:paraId="5CBB826C" w14:textId="77777777" w:rsidR="006D5CF6" w:rsidRPr="00982E39" w:rsidRDefault="006D5CF6" w:rsidP="006D5CF6">
      <w:pPr>
        <w:rPr>
          <w:rFonts w:ascii="바탕체" w:eastAsia="바탕체" w:hAnsi="바탕체"/>
        </w:rPr>
      </w:pPr>
    </w:p>
    <w:p w14:paraId="20874A92" w14:textId="77777777" w:rsidR="00E11E5B" w:rsidRPr="00982E39" w:rsidRDefault="00E11E5B" w:rsidP="006D5CF6">
      <w:pPr>
        <w:rPr>
          <w:rFonts w:ascii="바탕체" w:eastAsia="바탕체" w:hAnsi="바탕체"/>
        </w:rPr>
      </w:pPr>
    </w:p>
    <w:p w14:paraId="014474A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A3B9ADC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BB0B740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6572E29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036AF075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38975DD2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21F7064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CB9769D" w14:textId="77777777" w:rsidR="00FA52A8" w:rsidRPr="00982E39" w:rsidRDefault="00FA52A8" w:rsidP="006D5CF6">
      <w:pPr>
        <w:rPr>
          <w:rFonts w:ascii="바탕체" w:eastAsia="바탕체" w:hAnsi="바탕체"/>
        </w:rPr>
      </w:pPr>
    </w:p>
    <w:p w14:paraId="1208392F" w14:textId="47491B55" w:rsidR="00FA52A8" w:rsidRPr="00982E39" w:rsidRDefault="005743BD" w:rsidP="005743BD">
      <w:pPr>
        <w:ind w:firstLineChars="1984" w:firstLine="3968"/>
        <w:jc w:val="right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12</w:t>
      </w:r>
      <w:r w:rsidR="00FA52A8" w:rsidRPr="00982E39">
        <w:rPr>
          <w:rFonts w:ascii="바탕체" w:eastAsia="바탕체" w:hAnsi="바탕체" w:hint="eastAsia"/>
        </w:rPr>
        <w:t xml:space="preserve"> 조</w:t>
      </w:r>
    </w:p>
    <w:p w14:paraId="608672E0" w14:textId="77777777" w:rsidR="00FA52A8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</w:pPr>
    </w:p>
    <w:p w14:paraId="20F1DB10" w14:textId="0FCB5A2F" w:rsidR="00FA52A8" w:rsidRPr="00982E39" w:rsidRDefault="005743BD" w:rsidP="005743BD">
      <w:pPr>
        <w:ind w:firstLineChars="1984" w:firstLine="3968"/>
        <w:jc w:val="right"/>
        <w:rPr>
          <w:rFonts w:ascii="바탕체" w:eastAsia="바탕체" w:hAnsi="바탕체"/>
        </w:rPr>
      </w:pPr>
      <w:r w:rsidRPr="005743BD">
        <w:rPr>
          <w:rFonts w:ascii="바탕체" w:eastAsia="바탕체" w:hAnsi="바탕체"/>
        </w:rPr>
        <w:t>202202624</w:t>
      </w:r>
      <w:r>
        <w:rPr>
          <w:rFonts w:ascii="바탕체" w:eastAsia="바탕체" w:hAnsi="바탕체" w:hint="eastAsia"/>
        </w:rPr>
        <w:t xml:space="preserve"> </w:t>
      </w:r>
      <w:proofErr w:type="spellStart"/>
      <w:r>
        <w:rPr>
          <w:rFonts w:ascii="바탕체" w:eastAsia="바탕체" w:hAnsi="바탕체" w:hint="eastAsia"/>
        </w:rPr>
        <w:t>이예인</w:t>
      </w:r>
      <w:proofErr w:type="spellEnd"/>
    </w:p>
    <w:p w14:paraId="7E9BD387" w14:textId="32228C05" w:rsidR="00995866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</w:pPr>
      <w:r w:rsidRPr="00982E39">
        <w:rPr>
          <w:rFonts w:ascii="바탕체" w:eastAsia="바탕체" w:hAnsi="바탕체" w:hint="eastAsia"/>
        </w:rPr>
        <w:t>20</w:t>
      </w:r>
      <w:r w:rsidR="005743BD">
        <w:rPr>
          <w:rFonts w:ascii="바탕체" w:eastAsia="바탕체" w:hAnsi="바탕체" w:hint="eastAsia"/>
        </w:rPr>
        <w:t>2002569 최동현</w:t>
      </w:r>
    </w:p>
    <w:p w14:paraId="3B0ECD91" w14:textId="77777777" w:rsidR="00FA52A8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</w:pPr>
    </w:p>
    <w:p w14:paraId="41F10054" w14:textId="1CA413BC" w:rsidR="00FA52A8" w:rsidRPr="00982E39" w:rsidRDefault="00FA52A8" w:rsidP="005743BD">
      <w:pPr>
        <w:ind w:firstLineChars="1984" w:firstLine="3968"/>
        <w:jc w:val="right"/>
        <w:rPr>
          <w:rFonts w:ascii="바탕체" w:eastAsia="바탕체" w:hAnsi="바탕체"/>
        </w:rPr>
        <w:sectPr w:rsidR="00FA52A8" w:rsidRPr="00982E3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982E39">
        <w:rPr>
          <w:rFonts w:ascii="바탕체" w:eastAsia="바탕체" w:hAnsi="바탕체" w:hint="eastAsia"/>
        </w:rPr>
        <w:t>지도교수:</w:t>
      </w:r>
      <w:r w:rsidRPr="00982E39">
        <w:rPr>
          <w:rFonts w:ascii="바탕체" w:eastAsia="바탕체" w:hAnsi="바탕체"/>
        </w:rPr>
        <w:t xml:space="preserve"> </w:t>
      </w:r>
      <w:r w:rsidR="005743BD">
        <w:rPr>
          <w:rFonts w:ascii="바탕체" w:eastAsia="바탕체" w:hAnsi="바탕체" w:hint="eastAsia"/>
        </w:rPr>
        <w:t>장진수</w:t>
      </w:r>
      <w:r w:rsidRPr="00982E39">
        <w:rPr>
          <w:rFonts w:ascii="바탕체" w:eastAsia="바탕체" w:hAnsi="바탕체" w:hint="eastAsia"/>
        </w:rPr>
        <w:t xml:space="preserve"> 교수님</w:t>
      </w:r>
      <w:r w:rsidR="00995866" w:rsidRPr="00982E39">
        <w:rPr>
          <w:rFonts w:ascii="바탕체" w:eastAsia="바탕체" w:hAnsi="바탕체" w:hint="eastAsia"/>
        </w:rPr>
        <w:t xml:space="preserve"> </w:t>
      </w:r>
      <w:r w:rsidR="00995866" w:rsidRPr="00982E39">
        <w:rPr>
          <w:rFonts w:ascii="바탕체" w:eastAsia="바탕체" w:hAnsi="바탕체"/>
        </w:rPr>
        <w:t>(</w:t>
      </w:r>
      <w:r w:rsidR="00995866" w:rsidRPr="00982E39">
        <w:rPr>
          <w:rFonts w:ascii="바탕체" w:eastAsia="바탕체" w:hAnsi="바탕체" w:hint="eastAsia"/>
        </w:rPr>
        <w:t>서명)</w:t>
      </w:r>
    </w:p>
    <w:p w14:paraId="55A66963" w14:textId="77777777" w:rsidR="00032A93" w:rsidRPr="00982E39" w:rsidRDefault="00F106F6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="00032A93" w:rsidRPr="00982E39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982E39" w14:paraId="0EA895F5" w14:textId="77777777">
        <w:tc>
          <w:tcPr>
            <w:tcW w:w="645" w:type="dxa"/>
            <w:shd w:val="clear" w:color="auto" w:fill="B3B3B3"/>
          </w:tcPr>
          <w:p w14:paraId="6C25D0C1" w14:textId="77777777" w:rsidR="00032A93" w:rsidRPr="00982E39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1C67B7F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67C6285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5CDC68AD" w14:textId="77777777" w:rsidR="00032A93" w:rsidRPr="00982E39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982E39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982E39" w14:paraId="529387BD" w14:textId="77777777">
        <w:tc>
          <w:tcPr>
            <w:tcW w:w="645" w:type="dxa"/>
          </w:tcPr>
          <w:p w14:paraId="748D9B10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7782A474" w14:textId="77777777" w:rsidR="00032A93" w:rsidRPr="00982E39" w:rsidRDefault="00995866">
            <w:pPr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20</w:t>
            </w:r>
            <w:r w:rsidRPr="00982E39">
              <w:rPr>
                <w:rFonts w:ascii="바탕체" w:eastAsia="바탕체" w:hAnsi="바탕체"/>
                <w:spacing w:val="-20"/>
              </w:rPr>
              <w:t>23</w:t>
            </w:r>
            <w:r w:rsidRPr="00982E39">
              <w:rPr>
                <w:rFonts w:ascii="바탕체" w:eastAsia="바탕체" w:hAnsi="바탕체" w:hint="eastAsia"/>
                <w:spacing w:val="-20"/>
              </w:rPr>
              <w:t>/0</w:t>
            </w:r>
            <w:r w:rsidRPr="00982E39">
              <w:rPr>
                <w:rFonts w:ascii="바탕체" w:eastAsia="바탕체" w:hAnsi="바탕체"/>
                <w:spacing w:val="-20"/>
              </w:rPr>
              <w:t>3</w:t>
            </w:r>
            <w:r w:rsidR="001156B5" w:rsidRPr="00982E39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982E39">
              <w:rPr>
                <w:rFonts w:ascii="바탕체" w:eastAsia="바탕체" w:hAnsi="바탕체" w:hint="eastAsia"/>
                <w:spacing w:val="-20"/>
              </w:rPr>
              <w:t>0</w:t>
            </w:r>
            <w:r w:rsidRPr="00982E39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69EBE8B4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1A4B3741" w14:textId="77777777" w:rsidR="00032A93" w:rsidRPr="00982E39" w:rsidRDefault="00BF0792">
            <w:pPr>
              <w:rPr>
                <w:rFonts w:ascii="바탕체" w:eastAsia="바탕체" w:hAnsi="바탕체"/>
                <w:spacing w:val="-20"/>
              </w:rPr>
            </w:pPr>
            <w:r w:rsidRPr="00982E39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982E39" w14:paraId="3EF996EC" w14:textId="77777777">
        <w:tc>
          <w:tcPr>
            <w:tcW w:w="645" w:type="dxa"/>
          </w:tcPr>
          <w:p w14:paraId="00CB304F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E090797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0B74EAE0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1F634923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982E39" w14:paraId="58F72059" w14:textId="77777777">
        <w:tc>
          <w:tcPr>
            <w:tcW w:w="645" w:type="dxa"/>
          </w:tcPr>
          <w:p w14:paraId="081FBDB5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44BD7C14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44DF55D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DCAD26B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982E39" w14:paraId="2ED0F8DD" w14:textId="77777777">
        <w:tc>
          <w:tcPr>
            <w:tcW w:w="645" w:type="dxa"/>
          </w:tcPr>
          <w:p w14:paraId="1BA0C921" w14:textId="77777777" w:rsidR="00032A93" w:rsidRPr="00982E39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250C5D1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FC199B2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71323966" w14:textId="77777777" w:rsidR="00032A93" w:rsidRPr="00982E39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21E80509" w14:textId="77777777" w:rsidR="00032A93" w:rsidRPr="00982E39" w:rsidRDefault="00032A93">
      <w:pPr>
        <w:rPr>
          <w:rFonts w:ascii="바탕체" w:eastAsia="바탕체" w:hAnsi="바탕체"/>
          <w:spacing w:val="-20"/>
        </w:rPr>
      </w:pPr>
    </w:p>
    <w:p w14:paraId="5D160070" w14:textId="77777777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Table of Contents</w:t>
      </w:r>
    </w:p>
    <w:p w14:paraId="777F3E4F" w14:textId="144A015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hyperlink w:anchor="_Toc194347247" w:history="1">
        <w:r w:rsidRPr="00E75480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8652B6" w14:textId="7A44696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8" w:history="1">
        <w:r w:rsidRPr="00E75480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목표 및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FED41" w14:textId="662D993B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49" w:history="1">
        <w:r w:rsidRPr="00E75480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이해당사자 인터뷰/ 설문 인사이트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DA7FD" w14:textId="39189FA7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0" w:history="1">
        <w:r w:rsidRPr="00E75480">
          <w:rPr>
            <w:rStyle w:val="af"/>
            <w:rFonts w:ascii="바탕체" w:eastAsia="바탕체" w:hAnsi="바탕체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기대 효과 및 향후 확장 가능성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2526D" w14:textId="011719F8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1" w:history="1">
        <w:r w:rsidRPr="00E75480">
          <w:rPr>
            <w:rStyle w:val="af"/>
            <w:rFonts w:ascii="바탕체" w:eastAsia="바탕체" w:hAnsi="바탕체"/>
            <w:noProof/>
          </w:rPr>
          <w:t>5.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연구 개발의 추진전략 및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A0FE4E" w14:textId="277E3544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2" w:history="1">
        <w:r w:rsidRPr="00E75480">
          <w:rPr>
            <w:rStyle w:val="af"/>
            <w:rFonts w:ascii="바탕체" w:eastAsia="바탕체" w:hAnsi="바탕체"/>
            <w:noProof/>
          </w:rPr>
          <w:t>6.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48E6F4" w14:textId="74682605" w:rsidR="000D088F" w:rsidRDefault="000D088F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347253" w:history="1">
        <w:r w:rsidRPr="00E75480">
          <w:rPr>
            <w:rStyle w:val="af"/>
            <w:rFonts w:ascii="바탕체" w:eastAsia="바탕체" w:hAnsi="바탕체"/>
            <w:noProof/>
          </w:rPr>
          <w:t>7.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E75480">
          <w:rPr>
            <w:rStyle w:val="af"/>
            <w:rFonts w:ascii="바탕체" w:eastAsia="바탕체" w:hAnsi="바탕체"/>
            <w:noProof/>
          </w:rPr>
          <w:t>참고문헌(Reference)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_Toc194347253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4137B4" w14:textId="30D0F8B5" w:rsidR="002C5DA9" w:rsidRPr="00982E39" w:rsidRDefault="000D088F" w:rsidP="002C5DA9">
      <w:pPr>
        <w:rPr>
          <w:rFonts w:ascii="바탕체" w:eastAsia="바탕체" w:hAnsi="바탕체"/>
        </w:rPr>
      </w:pPr>
      <w:r>
        <w:rPr>
          <w:rFonts w:ascii="바탕체" w:eastAsia="바탕체" w:hAnsi="바탕체"/>
        </w:rPr>
        <w:fldChar w:fldCharType="end"/>
      </w:r>
    </w:p>
    <w:p w14:paraId="344EFDF1" w14:textId="05F1204F" w:rsidR="00032A93" w:rsidRPr="00982E39" w:rsidRDefault="00032A93">
      <w:pPr>
        <w:pStyle w:val="ab"/>
        <w:spacing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r w:rsidRPr="00982E39">
        <w:rPr>
          <w:rFonts w:ascii="바탕체" w:eastAsia="바탕체" w:hAnsi="바탕체" w:hint="eastAsia"/>
        </w:rPr>
        <w:lastRenderedPageBreak/>
        <w:t>List of Figure</w:t>
      </w:r>
    </w:p>
    <w:p w14:paraId="5570D30D" w14:textId="77777777" w:rsidR="002A79BA" w:rsidRPr="00982E39" w:rsidRDefault="002B5DB2" w:rsidP="001A0925">
      <w:pPr>
        <w:rPr>
          <w:rFonts w:ascii="바탕체" w:eastAsia="바탕체" w:hAnsi="바탕체"/>
        </w:rPr>
      </w:pPr>
      <w:r w:rsidRPr="00982E39">
        <w:rPr>
          <w:rFonts w:ascii="바탕체" w:eastAsia="바탕체" w:hAnsi="바탕체"/>
          <w:smallCaps/>
        </w:rPr>
        <w:fldChar w:fldCharType="begin"/>
      </w:r>
      <w:r w:rsidR="002A79BA" w:rsidRPr="00982E39">
        <w:rPr>
          <w:rFonts w:ascii="바탕체" w:eastAsia="바탕체" w:hAnsi="바탕체"/>
        </w:rPr>
        <w:instrText xml:space="preserve"> TOC \h \z \c "그림" </w:instrText>
      </w:r>
      <w:r w:rsidRPr="00982E39">
        <w:rPr>
          <w:rFonts w:ascii="바탕체" w:eastAsia="바탕체" w:hAnsi="바탕체"/>
          <w:smallCaps/>
        </w:rPr>
        <w:fldChar w:fldCharType="separate"/>
      </w:r>
      <w:r w:rsidR="00D47BEA" w:rsidRPr="00982E39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982E39">
        <w:rPr>
          <w:rFonts w:ascii="바탕체" w:eastAsia="바탕체" w:hAnsi="바탕체"/>
        </w:rPr>
        <w:fldChar w:fldCharType="end"/>
      </w:r>
    </w:p>
    <w:p w14:paraId="645D8505" w14:textId="31AA5ACE" w:rsidR="00032A93" w:rsidRDefault="001F00C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그림 2-1</w:t>
      </w:r>
    </w:p>
    <w:p w14:paraId="5D32A70F" w14:textId="099DABB9" w:rsidR="001F00CC" w:rsidRPr="00982E39" w:rsidRDefault="001F00C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그림 2-2</w:t>
      </w:r>
    </w:p>
    <w:p w14:paraId="080BF977" w14:textId="708F6150" w:rsidR="00D37C34" w:rsidRPr="002C5DA9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982E39">
        <w:rPr>
          <w:rFonts w:ascii="바탕체" w:eastAsia="바탕체" w:hAnsi="바탕체"/>
        </w:rPr>
        <w:br w:type="page"/>
      </w:r>
      <w:bookmarkStart w:id="0" w:name="_Toc194347247"/>
      <w:r w:rsidR="00840D51" w:rsidRPr="00982E39">
        <w:rPr>
          <w:rFonts w:ascii="바탕체" w:eastAsia="바탕체" w:hAnsi="바탕체" w:hint="eastAsia"/>
        </w:rPr>
        <w:lastRenderedPageBreak/>
        <w:t>연구 개발의 필요성</w:t>
      </w:r>
      <w:bookmarkEnd w:id="0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2C5DA9" w14:paraId="6BB6CDA3" w14:textId="77777777" w:rsidTr="00A07C05">
        <w:tc>
          <w:tcPr>
            <w:tcW w:w="8494" w:type="dxa"/>
            <w:shd w:val="clear" w:color="auto" w:fill="DBE5F1"/>
          </w:tcPr>
          <w:p w14:paraId="53C5F0E1" w14:textId="17C3F448" w:rsidR="002C5DA9" w:rsidRDefault="002C5DA9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2C5DA9" w:rsidRPr="001675EC" w14:paraId="57672922" w14:textId="77777777" w:rsidTr="00A07C05">
        <w:tc>
          <w:tcPr>
            <w:tcW w:w="8494" w:type="dxa"/>
            <w:shd w:val="clear" w:color="auto" w:fill="auto"/>
          </w:tcPr>
          <w:p w14:paraId="5EFBE79D" w14:textId="4F1FAE7D" w:rsidR="002C5DA9" w:rsidRDefault="002C5DA9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 w:rsidRPr="002C5DA9">
              <w:rPr>
                <w:rFonts w:ascii="나눔고딕" w:eastAsia="나눔고딕" w:hAnsi="나눔고딕" w:hint="eastAsia"/>
                <w:b/>
                <w:bCs/>
                <w:color w:val="0070C0"/>
              </w:rPr>
              <w:t>연구 개발 과제와 관련된 국내외 연구개발 현황과 문제점 등에 관하여 기술</w:t>
            </w:r>
          </w:p>
          <w:p w14:paraId="00F1668E" w14:textId="2CDE58BB" w:rsidR="002C5DA9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관심 주제 또는 문제 영역 설명</w:t>
            </w:r>
          </w:p>
          <w:p w14:paraId="47F7F402" w14:textId="527EDD9E" w:rsidR="002C5DA9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왜 이 문제가 중요한가? (사회적/ 기술적/ 사용자 관점에서)</w:t>
            </w:r>
          </w:p>
          <w:p w14:paraId="7DE7A01A" w14:textId="77777777" w:rsidR="002C5DA9" w:rsidRDefault="002C5DA9" w:rsidP="002C5DA9">
            <w:pPr>
              <w:pStyle w:val="af8"/>
              <w:adjustRightInd w:val="0"/>
              <w:snapToGrid w:val="0"/>
              <w:ind w:leftChars="0" w:left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</w:p>
          <w:p w14:paraId="79020757" w14:textId="1E9AE49A" w:rsidR="002C5DA9" w:rsidRDefault="002C5DA9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 w:rsidRPr="002C5DA9"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연구개발이 왜 필요한지 그 필요성 및 중요성에 대하여 구체적으로 기술</w:t>
            </w:r>
          </w:p>
          <w:p w14:paraId="5DE09721" w14:textId="6B49317E" w:rsidR="002C5DA9" w:rsidRDefault="002C5DA9" w:rsidP="002C5DA9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현장에서 이 문제가 어떻게 나타나는가?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</w:p>
          <w:p w14:paraId="70CC8DC4" w14:textId="77777777" w:rsidR="002C5DA9" w:rsidRPr="00935031" w:rsidRDefault="002C5DA9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관련 제도, 서비스, 기술적 상황 간단 조사</w:t>
            </w:r>
          </w:p>
          <w:p w14:paraId="60AC91ED" w14:textId="027DA4ED" w:rsidR="00935031" w:rsidRDefault="00935031" w:rsidP="00935031">
            <w:pPr>
              <w:pStyle w:val="af8"/>
              <w:adjustRightInd w:val="0"/>
              <w:snapToGrid w:val="0"/>
              <w:ind w:leftChars="0" w:left="284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 w14:paraId="4C29B1CC" w14:textId="77777777" w:rsidR="002C5DA9" w:rsidRDefault="002C5DA9" w:rsidP="0030185B">
      <w:pPr>
        <w:rPr>
          <w:rFonts w:ascii="바탕체" w:eastAsia="바탕체" w:hAnsi="바탕체"/>
        </w:rPr>
      </w:pPr>
    </w:p>
    <w:p w14:paraId="08A99521" w14:textId="77777777" w:rsidR="006E3066" w:rsidRPr="006E3066" w:rsidRDefault="006E3066" w:rsidP="006E3066">
      <w:pPr>
        <w:rPr>
          <w:rFonts w:ascii="바탕체" w:eastAsia="바탕체" w:hAnsi="바탕체" w:hint="eastAsia"/>
        </w:rPr>
      </w:pPr>
      <w:proofErr w:type="spellStart"/>
      <w:r w:rsidRPr="006E3066">
        <w:rPr>
          <w:rFonts w:ascii="바탕체" w:eastAsia="바탕체" w:hAnsi="바탕체" w:hint="eastAsia"/>
        </w:rPr>
        <w:t>비대면</w:t>
      </w:r>
      <w:proofErr w:type="spellEnd"/>
      <w:r w:rsidRPr="006E3066">
        <w:rPr>
          <w:rFonts w:ascii="바탕체" w:eastAsia="바탕체" w:hAnsi="바탕체" w:hint="eastAsia"/>
        </w:rPr>
        <w:t xml:space="preserve"> 환경에서의 원격 지원 서비스는 다양한 산업 분야에서 활용되고 있으며, 특히 사용자 접근성과 효율성을 확보하는 데 기여하고 있다. 그러나 기존의 원격 지원 서비스는 사용자의 민감 정보를 효과적으로 보호하는 데 한계가 있다. 화면 공유 기능을 통해 타인에게 자신의 화면을 보여주는 과정에서, 사용자의 의도와 관계없이 개인정보 및 민감 정보가 외부에 노출될 가능성이 존재한다.</w:t>
      </w:r>
    </w:p>
    <w:p w14:paraId="6CCAC87C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3A7A3169" w14:textId="77777777" w:rsidR="006E3066" w:rsidRPr="006E3066" w:rsidRDefault="006E3066" w:rsidP="006E3066">
      <w:pPr>
        <w:rPr>
          <w:rFonts w:ascii="바탕체" w:eastAsia="바탕체" w:hAnsi="바탕체" w:hint="eastAsia"/>
        </w:rPr>
      </w:pPr>
      <w:r w:rsidRPr="006E3066">
        <w:rPr>
          <w:rFonts w:ascii="바탕체" w:eastAsia="바탕체" w:hAnsi="바탕체" w:hint="eastAsia"/>
        </w:rPr>
        <w:t xml:space="preserve">예를 들어, 화면에 포함된 이메일 주소, 주민등록번호, 금융 정보, 개인 문서 내용 등이 그대로 공유될 경우 보안 </w:t>
      </w:r>
      <w:proofErr w:type="spellStart"/>
      <w:r w:rsidRPr="006E3066">
        <w:rPr>
          <w:rFonts w:ascii="바탕체" w:eastAsia="바탕체" w:hAnsi="바탕체" w:hint="eastAsia"/>
        </w:rPr>
        <w:t>위협뿐</w:t>
      </w:r>
      <w:proofErr w:type="spellEnd"/>
      <w:r w:rsidRPr="006E3066">
        <w:rPr>
          <w:rFonts w:ascii="바탕체" w:eastAsia="바탕체" w:hAnsi="바탕체" w:hint="eastAsia"/>
        </w:rPr>
        <w:t xml:space="preserve"> 아니라 프라이버시 침해의 우려가 높다. 특히 기술적 배경이 부족한 일반 사용자에게는 화면 제어 및 민감 정보 판단이 어렵기 때문에, 정보 유출 사고로 직결될 수 있다.</w:t>
      </w:r>
    </w:p>
    <w:p w14:paraId="7CC6666D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62546945" w14:textId="77777777" w:rsidR="006E3066" w:rsidRPr="006E3066" w:rsidRDefault="006E3066" w:rsidP="006E3066">
      <w:pPr>
        <w:rPr>
          <w:rFonts w:ascii="바탕체" w:eastAsia="바탕체" w:hAnsi="바탕체" w:hint="eastAsia"/>
        </w:rPr>
      </w:pPr>
      <w:r w:rsidRPr="006E3066">
        <w:rPr>
          <w:rFonts w:ascii="바탕체" w:eastAsia="바탕체" w:hAnsi="바탕체" w:hint="eastAsia"/>
        </w:rPr>
        <w:t xml:space="preserve">또한 최근 보안 관련 </w:t>
      </w:r>
      <w:proofErr w:type="spellStart"/>
      <w:r w:rsidRPr="006E3066">
        <w:rPr>
          <w:rFonts w:ascii="바탕체" w:eastAsia="바탕체" w:hAnsi="바탕체" w:hint="eastAsia"/>
        </w:rPr>
        <w:t>법·제도의</w:t>
      </w:r>
      <w:proofErr w:type="spellEnd"/>
      <w:r w:rsidRPr="006E3066">
        <w:rPr>
          <w:rFonts w:ascii="바탕체" w:eastAsia="바탕체" w:hAnsi="바탕체" w:hint="eastAsia"/>
        </w:rPr>
        <w:t xml:space="preserve"> 강화와 함께 기업 및 공공기관은 개인정보 보호 조치를 강화해야 할 의무가 커지고 있으며, 이에 따라 실질적인 기술 기반의 해결책 마련이 시급한 상황이다.</w:t>
      </w:r>
    </w:p>
    <w:p w14:paraId="5B5757B4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40CC73D9" w14:textId="77777777" w:rsidR="006E3066" w:rsidRPr="006E3066" w:rsidRDefault="006E3066" w:rsidP="006E3066">
      <w:pPr>
        <w:rPr>
          <w:rFonts w:ascii="바탕체" w:eastAsia="바탕체" w:hAnsi="바탕체" w:hint="eastAsia"/>
        </w:rPr>
      </w:pPr>
      <w:r w:rsidRPr="006E3066">
        <w:rPr>
          <w:rFonts w:ascii="바탕체" w:eastAsia="바탕체" w:hAnsi="바탕체" w:hint="eastAsia"/>
        </w:rPr>
        <w:t>기존 시스템의 한계는 다음과 같다:</w:t>
      </w:r>
    </w:p>
    <w:p w14:paraId="7E853567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575EADFF" w14:textId="22F729AA" w:rsidR="006E3066" w:rsidRPr="006E3066" w:rsidRDefault="004C250A" w:rsidP="004C250A">
      <w:pPr>
        <w:rPr>
          <w:rFonts w:ascii="바탕체" w:eastAsia="바탕체" w:hAnsi="바탕체" w:hint="eastAsia"/>
        </w:rPr>
      </w:pPr>
      <w:r w:rsidRPr="004C250A">
        <w:rPr>
          <w:rFonts w:ascii="바탕체" w:eastAsia="바탕체" w:hAnsi="바탕체" w:hint="eastAsia"/>
        </w:rPr>
        <w:t>1.</w:t>
      </w:r>
      <w:r>
        <w:rPr>
          <w:rFonts w:ascii="바탕체" w:eastAsia="바탕체" w:hAnsi="바탕체" w:hint="eastAsia"/>
        </w:rPr>
        <w:t xml:space="preserve"> </w:t>
      </w:r>
      <w:r w:rsidR="006E3066" w:rsidRPr="006E3066">
        <w:rPr>
          <w:rFonts w:ascii="바탕체" w:eastAsia="바탕체" w:hAnsi="바탕체" w:hint="eastAsia"/>
        </w:rPr>
        <w:t>화면 전체를 공유하는 구조로 인해 불필요한 정보까지 노출됨</w:t>
      </w:r>
    </w:p>
    <w:p w14:paraId="6645F9F5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2593228B" w14:textId="51F7A92A" w:rsidR="006E3066" w:rsidRPr="006E3066" w:rsidRDefault="004C250A" w:rsidP="006E306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2. </w:t>
      </w:r>
      <w:r w:rsidR="006E3066" w:rsidRPr="006E3066">
        <w:rPr>
          <w:rFonts w:ascii="바탕체" w:eastAsia="바탕체" w:hAnsi="바탕체" w:hint="eastAsia"/>
        </w:rPr>
        <w:t xml:space="preserve">민감 정보를 자동으로 인식하거나 </w:t>
      </w:r>
      <w:proofErr w:type="spellStart"/>
      <w:r w:rsidR="006E3066" w:rsidRPr="006E3066">
        <w:rPr>
          <w:rFonts w:ascii="바탕체" w:eastAsia="바탕체" w:hAnsi="바탕체" w:hint="eastAsia"/>
        </w:rPr>
        <w:t>마스킹할</w:t>
      </w:r>
      <w:proofErr w:type="spellEnd"/>
      <w:r w:rsidR="006E3066" w:rsidRPr="006E3066">
        <w:rPr>
          <w:rFonts w:ascii="바탕체" w:eastAsia="바탕체" w:hAnsi="바탕체" w:hint="eastAsia"/>
        </w:rPr>
        <w:t xml:space="preserve"> 수 있는 기능 부재</w:t>
      </w:r>
    </w:p>
    <w:p w14:paraId="18A0EF9D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71150797" w14:textId="40717623" w:rsidR="006E3066" w:rsidRPr="006E3066" w:rsidRDefault="004C250A" w:rsidP="006E306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3. </w:t>
      </w:r>
      <w:r w:rsidR="006E3066" w:rsidRPr="006E3066">
        <w:rPr>
          <w:rFonts w:ascii="바탕체" w:eastAsia="바탕체" w:hAnsi="바탕체" w:hint="eastAsia"/>
        </w:rPr>
        <w:t>화면 녹화, 복사, 캡처 등의 행위에 대한 사전 차단 기능 미흡</w:t>
      </w:r>
    </w:p>
    <w:p w14:paraId="4ED1167A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46583271" w14:textId="4160F899" w:rsidR="006E3066" w:rsidRPr="006E3066" w:rsidRDefault="004C250A" w:rsidP="006E3066">
      <w:p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lastRenderedPageBreak/>
        <w:t xml:space="preserve">4. </w:t>
      </w:r>
      <w:r w:rsidR="006E3066" w:rsidRPr="006E3066">
        <w:rPr>
          <w:rFonts w:ascii="바탕체" w:eastAsia="바탕체" w:hAnsi="바탕체" w:hint="eastAsia"/>
        </w:rPr>
        <w:t>사용자의 의도와 무관하게 정보가 외부로 유출될 가능성 존재</w:t>
      </w:r>
    </w:p>
    <w:p w14:paraId="4093F703" w14:textId="77777777" w:rsidR="006E3066" w:rsidRPr="006E3066" w:rsidRDefault="006E3066" w:rsidP="006E3066">
      <w:pPr>
        <w:rPr>
          <w:rFonts w:ascii="바탕체" w:eastAsia="바탕체" w:hAnsi="바탕체"/>
        </w:rPr>
      </w:pPr>
    </w:p>
    <w:p w14:paraId="6796282D" w14:textId="77777777" w:rsidR="006E3066" w:rsidRDefault="006E3066" w:rsidP="006E3066">
      <w:pPr>
        <w:rPr>
          <w:rFonts w:ascii="바탕체" w:eastAsia="바탕체" w:hAnsi="바탕체"/>
        </w:rPr>
      </w:pPr>
      <w:r w:rsidRPr="006E3066">
        <w:rPr>
          <w:rFonts w:ascii="바탕체" w:eastAsia="바탕체" w:hAnsi="바탕체" w:hint="eastAsia"/>
        </w:rPr>
        <w:t xml:space="preserve">이러한 문제점을 해결하기 위해 본 프로젝트는 WebRTC 기반의 P2P 통신을 활용하여 데이터가 중앙 서버를 거치지 않도록 하며, 화면 공유 중 민감 정보 탐지, 자동 </w:t>
      </w:r>
      <w:proofErr w:type="spellStart"/>
      <w:r w:rsidRPr="006E3066">
        <w:rPr>
          <w:rFonts w:ascii="바탕체" w:eastAsia="바탕체" w:hAnsi="바탕체" w:hint="eastAsia"/>
        </w:rPr>
        <w:t>블러</w:t>
      </w:r>
      <w:proofErr w:type="spellEnd"/>
      <w:r w:rsidRPr="006E3066">
        <w:rPr>
          <w:rFonts w:ascii="바탕체" w:eastAsia="바탕체" w:hAnsi="바탕체" w:hint="eastAsia"/>
        </w:rPr>
        <w:t xml:space="preserve"> 처리, </w:t>
      </w:r>
      <w:proofErr w:type="spellStart"/>
      <w:r w:rsidRPr="006E3066">
        <w:rPr>
          <w:rFonts w:ascii="바탕체" w:eastAsia="바탕체" w:hAnsi="바탕체" w:hint="eastAsia"/>
        </w:rPr>
        <w:t>마스킹</w:t>
      </w:r>
      <w:proofErr w:type="spellEnd"/>
      <w:r w:rsidRPr="006E3066">
        <w:rPr>
          <w:rFonts w:ascii="바탕체" w:eastAsia="바탕체" w:hAnsi="바탕체" w:hint="eastAsia"/>
        </w:rPr>
        <w:t xml:space="preserve"> 영역 지정, 화면 편집(Cropping) 기능 등을 결합한 실시간 지원 서비스를 개발하고자 한다. 이는 단순한 기능 개선을 넘어서, 개인정보 보호를 핵심 가치로 두는 차세대 원격 지원 시스템의 구현을 목표로 한다.</w:t>
      </w:r>
      <w:bookmarkStart w:id="1" w:name="_Toc194347248"/>
    </w:p>
    <w:p w14:paraId="679644E7" w14:textId="77777777" w:rsidR="006E3066" w:rsidRDefault="006E3066" w:rsidP="006E3066">
      <w:pPr>
        <w:rPr>
          <w:rFonts w:ascii="바탕체" w:eastAsia="바탕체" w:hAnsi="바탕체"/>
        </w:rPr>
      </w:pPr>
    </w:p>
    <w:p w14:paraId="4E6DFCA8" w14:textId="0690443B" w:rsidR="001A0925" w:rsidRPr="006E3066" w:rsidRDefault="00840D51" w:rsidP="006E3066">
      <w:pPr>
        <w:pStyle w:val="10"/>
        <w:spacing w:before="540" w:after="360"/>
        <w:rPr>
          <w:rFonts w:ascii="바탕체" w:eastAsia="바탕체" w:hAnsi="바탕체"/>
        </w:rPr>
      </w:pPr>
      <w:r w:rsidRPr="006E3066">
        <w:rPr>
          <w:rFonts w:ascii="바탕체" w:eastAsia="바탕체" w:hAnsi="바탕체" w:hint="eastAsia"/>
        </w:rPr>
        <w:t>연구 개발의 목표 및 내용</w:t>
      </w:r>
      <w:bookmarkEnd w:id="1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F5A4C" w14:paraId="7CD2984A" w14:textId="77777777" w:rsidTr="00A07C05">
        <w:tc>
          <w:tcPr>
            <w:tcW w:w="8494" w:type="dxa"/>
            <w:shd w:val="clear" w:color="auto" w:fill="DBE5F1"/>
          </w:tcPr>
          <w:p w14:paraId="59DFE149" w14:textId="77777777" w:rsidR="007F5A4C" w:rsidRDefault="007F5A4C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7F5A4C" w:rsidRPr="006E3066" w14:paraId="45A66398" w14:textId="77777777" w:rsidTr="00A07C05">
        <w:tc>
          <w:tcPr>
            <w:tcW w:w="8494" w:type="dxa"/>
            <w:shd w:val="clear" w:color="auto" w:fill="auto"/>
          </w:tcPr>
          <w:p w14:paraId="68DD3B65" w14:textId="2013AB0C" w:rsidR="007F5A4C" w:rsidRDefault="007F5A4C" w:rsidP="007F5A4C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본 프로젝트의 궁극적인 연구 개발 목표 및 내용을 기술</w:t>
            </w:r>
          </w:p>
          <w:p w14:paraId="0A3C8E3A" w14:textId="1F258F41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본 연구개발 프로젝트가 지향하는 연구개발 목표를 기술</w:t>
            </w:r>
          </w:p>
          <w:p w14:paraId="27C86F9F" w14:textId="6692A3AE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연구개발 내용, 연구개발 범위 등에 대하여 자유롭게 기술</w:t>
            </w:r>
          </w:p>
          <w:p w14:paraId="5028F633" w14:textId="77777777" w:rsidR="007F5A4C" w:rsidRDefault="007F5A4C" w:rsidP="00A07C05">
            <w:pPr>
              <w:pStyle w:val="af8"/>
              <w:adjustRightInd w:val="0"/>
              <w:snapToGrid w:val="0"/>
              <w:ind w:leftChars="0" w:left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</w:p>
          <w:p w14:paraId="4E79E608" w14:textId="24EBCBA9" w:rsidR="007F5A4C" w:rsidRDefault="007F5A4C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목표(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TO-BE) </w:t>
            </w:r>
          </w:p>
          <w:p w14:paraId="357AA323" w14:textId="755D648E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프로젝트를 통해 해결하고 싶은 핵심 문제는 무엇인가? </w:t>
            </w:r>
          </w:p>
          <w:p w14:paraId="226A6894" w14:textId="4D57CD43" w:rsidR="007F5A4C" w:rsidRDefault="007F5A4C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브레인스토밍 및 기타 시각화 도구 사용 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  <w:p w14:paraId="0720CD9B" w14:textId="4D5847B8" w:rsidR="007F5A4C" w:rsidRDefault="007F5A4C" w:rsidP="007F5A4C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아이디어(해결법) 요약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</w:p>
          <w:p w14:paraId="3FEFD167" w14:textId="77777777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어떤 방법으로 해결을 시도할 것인가?</w:t>
            </w:r>
          </w:p>
          <w:p w14:paraId="52C8A590" w14:textId="77777777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사용자 중심에서 어떤 가치를 제공하고 싶은가?</w:t>
            </w:r>
          </w:p>
          <w:p w14:paraId="51A6F359" w14:textId="6117B935" w:rsidR="007F5A4C" w:rsidRP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브레인스토밍 및 기타 시각화 도구 사용 가능 </w:t>
            </w:r>
          </w:p>
          <w:p w14:paraId="3CD15493" w14:textId="5516232C" w:rsidR="007F5A4C" w:rsidRPr="007F5A4C" w:rsidRDefault="007F5A4C" w:rsidP="007F5A4C">
            <w:pPr>
              <w:pStyle w:val="af8"/>
              <w:adjustRightInd w:val="0"/>
              <w:snapToGrid w:val="0"/>
              <w:ind w:leftChars="0" w:left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 w14:paraId="24AF0E16" w14:textId="5DFEDBCC" w:rsidR="007F5A4C" w:rsidRDefault="005D626A" w:rsidP="002C5DA9">
      <w:r>
        <w:rPr>
          <w:rFonts w:hint="eastAsia"/>
        </w:rPr>
        <w:t>브레인스토밍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 w14:paraId="242B1F46" w14:textId="77777777" w:rsidR="001F00CC" w:rsidRDefault="001F00CC" w:rsidP="002C5DA9"/>
    <w:p w14:paraId="130478BC" w14:textId="77777777" w:rsidR="002017C2" w:rsidRDefault="002017C2" w:rsidP="002017C2">
      <w:r>
        <w:rPr>
          <w:rFonts w:hint="eastAsia"/>
        </w:rPr>
        <w:t>목표</w:t>
      </w:r>
      <w:r>
        <w:rPr>
          <w:rFonts w:hint="eastAsia"/>
        </w:rPr>
        <w:t xml:space="preserve"> (TO-BE)</w:t>
      </w:r>
    </w:p>
    <w:p w14:paraId="34D8BEA0" w14:textId="77777777" w:rsidR="002017C2" w:rsidRDefault="002017C2" w:rsidP="002017C2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노출을</w:t>
      </w:r>
      <w:r>
        <w:rPr>
          <w:rFonts w:hint="eastAsia"/>
        </w:rPr>
        <w:t xml:space="preserve"> </w:t>
      </w:r>
      <w:r>
        <w:rPr>
          <w:rFonts w:hint="eastAsia"/>
        </w:rPr>
        <w:t>최소화하고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유출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차단하는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7A15DAB6" w14:textId="77777777" w:rsidR="002017C2" w:rsidRDefault="002017C2" w:rsidP="002017C2"/>
    <w:p w14:paraId="3374691C" w14:textId="77777777" w:rsidR="002017C2" w:rsidRPr="00661309" w:rsidRDefault="002017C2" w:rsidP="002017C2">
      <w:pPr>
        <w:rPr>
          <w:b/>
          <w:bCs/>
        </w:rPr>
      </w:pPr>
      <w:r w:rsidRPr="00661309">
        <w:rPr>
          <w:rFonts w:hint="eastAsia"/>
          <w:b/>
          <w:bCs/>
        </w:rPr>
        <w:t>화면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공유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정보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보호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기능</w:t>
      </w:r>
    </w:p>
    <w:p w14:paraId="13F12DB8" w14:textId="77777777" w:rsidR="002017C2" w:rsidRDefault="002017C2" w:rsidP="002017C2"/>
    <w:p w14:paraId="26739774" w14:textId="77777777" w:rsidR="002017C2" w:rsidRDefault="002017C2" w:rsidP="002017C2"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공유하고자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3B860C0A" w14:textId="77777777" w:rsidR="002017C2" w:rsidRDefault="002017C2" w:rsidP="002017C2"/>
    <w:p w14:paraId="2088BFBD" w14:textId="77777777" w:rsidR="002017C2" w:rsidRDefault="002017C2" w:rsidP="002017C2"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</w:t>
      </w:r>
      <w:r>
        <w:rPr>
          <w:rFonts w:hint="eastAsia"/>
        </w:rPr>
        <w:t>주민번호</w:t>
      </w:r>
      <w:r>
        <w:rPr>
          <w:rFonts w:hint="eastAsia"/>
        </w:rPr>
        <w:t xml:space="preserve">, </w:t>
      </w:r>
      <w:r>
        <w:rPr>
          <w:rFonts w:hint="eastAsia"/>
        </w:rPr>
        <w:t>이메일</w:t>
      </w:r>
      <w:r>
        <w:rPr>
          <w:rFonts w:hint="eastAsia"/>
        </w:rPr>
        <w:t xml:space="preserve">, </w:t>
      </w:r>
      <w:r>
        <w:rPr>
          <w:rFonts w:hint="eastAsia"/>
        </w:rPr>
        <w:t>금융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감지하여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차단을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,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93082E9" w14:textId="77777777" w:rsidR="002017C2" w:rsidRDefault="002017C2" w:rsidP="002017C2"/>
    <w:p w14:paraId="151B08E7" w14:textId="77777777" w:rsidR="002017C2" w:rsidRPr="00661309" w:rsidRDefault="002017C2" w:rsidP="002017C2">
      <w:pPr>
        <w:rPr>
          <w:b/>
          <w:bCs/>
        </w:rPr>
      </w:pPr>
      <w:r w:rsidRPr="00661309">
        <w:rPr>
          <w:rFonts w:hint="eastAsia"/>
          <w:b/>
          <w:bCs/>
        </w:rPr>
        <w:t>정보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유출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예방</w:t>
      </w:r>
      <w:r w:rsidRPr="00661309">
        <w:rPr>
          <w:rFonts w:hint="eastAsia"/>
          <w:b/>
          <w:bCs/>
        </w:rPr>
        <w:t xml:space="preserve"> </w:t>
      </w:r>
      <w:r w:rsidRPr="00661309">
        <w:rPr>
          <w:rFonts w:hint="eastAsia"/>
          <w:b/>
          <w:bCs/>
        </w:rPr>
        <w:t>기능</w:t>
      </w:r>
    </w:p>
    <w:p w14:paraId="49313ABE" w14:textId="77777777" w:rsidR="002017C2" w:rsidRDefault="002017C2" w:rsidP="002017C2"/>
    <w:p w14:paraId="00A7670A" w14:textId="77777777" w:rsidR="002017C2" w:rsidRDefault="002017C2" w:rsidP="002017C2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노출되지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탑재한다</w:t>
      </w:r>
      <w:r>
        <w:rPr>
          <w:rFonts w:hint="eastAsia"/>
        </w:rPr>
        <w:t>.</w:t>
      </w:r>
    </w:p>
    <w:p w14:paraId="3128A035" w14:textId="77777777" w:rsidR="002017C2" w:rsidRDefault="002017C2" w:rsidP="002017C2"/>
    <w:p w14:paraId="7E96E638" w14:textId="77777777" w:rsidR="002017C2" w:rsidRDefault="002017C2" w:rsidP="002017C2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공유한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영역만을</w:t>
      </w:r>
      <w:r>
        <w:rPr>
          <w:rFonts w:hint="eastAsia"/>
        </w:rPr>
        <w:t xml:space="preserve"> </w:t>
      </w:r>
      <w:r>
        <w:rPr>
          <w:rFonts w:hint="eastAsia"/>
        </w:rPr>
        <w:t>잘라서</w:t>
      </w:r>
      <w:r>
        <w:rPr>
          <w:rFonts w:hint="eastAsia"/>
        </w:rPr>
        <w:t xml:space="preserve"> </w:t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(Cropping)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0AFD4B" w14:textId="77777777" w:rsidR="002017C2" w:rsidRDefault="002017C2" w:rsidP="002017C2"/>
    <w:p w14:paraId="06A433F0" w14:textId="77777777" w:rsidR="002017C2" w:rsidRDefault="002017C2" w:rsidP="002017C2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처리되도록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6469443E" w14:textId="77777777" w:rsidR="002017C2" w:rsidRDefault="002017C2" w:rsidP="002017C2"/>
    <w:p w14:paraId="356BF85C" w14:textId="77777777" w:rsidR="002017C2" w:rsidRDefault="002017C2" w:rsidP="002017C2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기능들은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프라이버시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보장뿐만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지원자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관리자에게도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공공기관</w:t>
      </w:r>
      <w:r>
        <w:rPr>
          <w:rFonts w:hint="eastAsia"/>
        </w:rPr>
        <w:t xml:space="preserve">, </w:t>
      </w:r>
      <w:r>
        <w:rPr>
          <w:rFonts w:hint="eastAsia"/>
        </w:rPr>
        <w:t>금융기관</w:t>
      </w:r>
      <w:r>
        <w:rPr>
          <w:rFonts w:hint="eastAsia"/>
        </w:rPr>
        <w:t xml:space="preserve">, </w:t>
      </w:r>
      <w:r>
        <w:rPr>
          <w:rFonts w:hint="eastAsia"/>
        </w:rPr>
        <w:t>원격의료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산업에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1BA1DAA7" w14:textId="77777777" w:rsidR="002017C2" w:rsidRDefault="002017C2" w:rsidP="002017C2"/>
    <w:p w14:paraId="7D7421A2" w14:textId="77777777" w:rsidR="00661309" w:rsidRPr="002017C2" w:rsidRDefault="00661309" w:rsidP="002017C2">
      <w:pPr>
        <w:rPr>
          <w:rFonts w:hint="eastAsia"/>
        </w:rPr>
      </w:pPr>
    </w:p>
    <w:p w14:paraId="2B4DE9D3" w14:textId="77777777" w:rsidR="002017C2" w:rsidRDefault="002017C2" w:rsidP="002017C2"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670FFD1F" w14:textId="77777777" w:rsidR="002017C2" w:rsidRDefault="002017C2" w:rsidP="002017C2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강화하기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 xml:space="preserve">.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이미지에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AI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마스킹하며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화면에서도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의사에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>.</w:t>
      </w:r>
    </w:p>
    <w:p w14:paraId="6B6E7450" w14:textId="77777777" w:rsidR="002017C2" w:rsidRDefault="002017C2" w:rsidP="002017C2"/>
    <w:p w14:paraId="0C8036FC" w14:textId="07710A0A" w:rsidR="002017C2" w:rsidRPr="002017C2" w:rsidRDefault="002017C2" w:rsidP="002017C2"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녹화나</w:t>
      </w:r>
      <w:r>
        <w:t xml:space="preserve"> </w:t>
      </w:r>
      <w:r>
        <w:rPr>
          <w:rFonts w:hint="eastAsia"/>
        </w:rPr>
        <w:t>무단</w:t>
      </w:r>
      <w:r>
        <w:t xml:space="preserve"> </w:t>
      </w:r>
      <w:r>
        <w:rPr>
          <w:rFonts w:hint="eastAsia"/>
        </w:rPr>
        <w:t>캡처</w:t>
      </w:r>
      <w:r>
        <w:t xml:space="preserve"> </w:t>
      </w:r>
      <w:r>
        <w:rPr>
          <w:rFonts w:hint="eastAsia"/>
        </w:rPr>
        <w:t>시도를</w:t>
      </w:r>
      <w:r>
        <w:t xml:space="preserve"> </w:t>
      </w:r>
      <w:r>
        <w:rPr>
          <w:rFonts w:hint="eastAsia"/>
        </w:rPr>
        <w:t>차단하기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기능</w:t>
      </w:r>
      <w:r>
        <w:t xml:space="preserve">,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공유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이력</w:t>
      </w:r>
      <w:r>
        <w:t xml:space="preserve"> </w:t>
      </w:r>
      <w:r>
        <w:rPr>
          <w:rFonts w:hint="eastAsia"/>
        </w:rPr>
        <w:t>로깅</w:t>
      </w:r>
      <w:r>
        <w:t xml:space="preserve"> </w:t>
      </w:r>
      <w:r>
        <w:rPr>
          <w:rFonts w:hint="eastAsia"/>
        </w:rPr>
        <w:t>기능</w:t>
      </w:r>
      <w:r>
        <w:t xml:space="preserve">, </w:t>
      </w:r>
      <w:r>
        <w:rPr>
          <w:rFonts w:hint="eastAsia"/>
        </w:rPr>
        <w:t>공유</w:t>
      </w:r>
      <w:r>
        <w:t xml:space="preserve"> </w:t>
      </w:r>
      <w:r>
        <w:rPr>
          <w:rFonts w:hint="eastAsia"/>
        </w:rPr>
        <w:t>화면</w:t>
      </w:r>
      <w:r>
        <w:t xml:space="preserve">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민감</w:t>
      </w:r>
      <w: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존재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경고</w:t>
      </w:r>
      <w:r>
        <w:t xml:space="preserve"> </w:t>
      </w:r>
      <w:r>
        <w:rPr>
          <w:rFonts w:hint="eastAsia"/>
        </w:rPr>
        <w:t>표시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기능적</w:t>
      </w:r>
      <w:r>
        <w:t>∙</w:t>
      </w:r>
      <w:r>
        <w:rPr>
          <w:rFonts w:hint="eastAsia"/>
        </w:rPr>
        <w:t>기술적</w:t>
      </w:r>
      <w:r>
        <w:t xml:space="preserve"> </w:t>
      </w:r>
      <w:r>
        <w:rPr>
          <w:rFonts w:hint="eastAsia"/>
        </w:rPr>
        <w:t>측면에서</w:t>
      </w:r>
      <w:r>
        <w:t xml:space="preserve"> </w:t>
      </w:r>
      <w:r>
        <w:rPr>
          <w:rFonts w:hint="eastAsia"/>
        </w:rPr>
        <w:t>사용자의</w:t>
      </w:r>
      <w:r>
        <w:t xml:space="preserve"> </w:t>
      </w:r>
      <w:r>
        <w:rPr>
          <w:rFonts w:hint="eastAsia"/>
        </w:rPr>
        <w:t>프라이버시를</w:t>
      </w:r>
      <w:r>
        <w:t xml:space="preserve"> </w:t>
      </w:r>
      <w:r>
        <w:rPr>
          <w:rFonts w:hint="eastAsia"/>
        </w:rPr>
        <w:t>보호하는</w:t>
      </w:r>
      <w:r>
        <w:t xml:space="preserve"> </w:t>
      </w:r>
      <w:r>
        <w:rPr>
          <w:rFonts w:hint="eastAsia"/>
        </w:rPr>
        <w:t>다계층적</w:t>
      </w:r>
      <w:r>
        <w:t xml:space="preserve"> </w:t>
      </w:r>
      <w:r>
        <w:rPr>
          <w:rFonts w:hint="eastAsia"/>
        </w:rPr>
        <w:t>접근을</w:t>
      </w:r>
      <w:r>
        <w:t xml:space="preserve"> </w:t>
      </w:r>
      <w:r>
        <w:rPr>
          <w:rFonts w:hint="eastAsia"/>
        </w:rPr>
        <w:t>실현한다</w:t>
      </w:r>
      <w:r>
        <w:t>.</w:t>
      </w:r>
    </w:p>
    <w:p w14:paraId="540FBF77" w14:textId="05C56749" w:rsidR="005D626A" w:rsidRDefault="000B793E" w:rsidP="002C5DA9">
      <w:r>
        <w:rPr>
          <w:noProof/>
        </w:rPr>
        <w:lastRenderedPageBreak/>
        <w:pict w14:anchorId="13E9DE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6" type="#_x0000_t75" alt="도표, 텍스트, 블랙, 디자인이(가) 표시된 사진&#13;&#10;&#13;&#10;AI가 생성한 콘텐츠는 부정확할 수 있습니다." style="width:425.4pt;height:309.6pt;visibility:visible;mso-wrap-style:square;mso-width-percent:0;mso-height-percent:0;mso-width-percent:0;mso-height-percent:0">
            <v:imagedata r:id="rId10" o:title="도표, 텍스트, 블랙, 디자인이(가) 표시된 사진&#13;&#10;&#13;&#10;AI가 생성한 콘텐츠는 부정확할 수 있습니다"/>
          </v:shape>
        </w:pict>
      </w:r>
    </w:p>
    <w:p w14:paraId="413254AD" w14:textId="50B7CD89" w:rsidR="001F00CC" w:rsidRDefault="001F00CC" w:rsidP="001F00CC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2-1</w:t>
      </w:r>
    </w:p>
    <w:p w14:paraId="16EC01C3" w14:textId="5F6A8A96" w:rsidR="00661309" w:rsidRDefault="00661309" w:rsidP="002C5DA9">
      <w:r>
        <w:lastRenderedPageBreak/>
        <w:fldChar w:fldCharType="begin"/>
      </w:r>
      <w:r>
        <w:instrText xml:space="preserve"> INCLUDEPICTURE "https://lh7-rt.googleusercontent.com/slidesz/AGV_vUcOB_Y11GvefyKACk3ZIu8Maa_tOBAI2wC0C0nIb7sJaPUS2lPCkYlX8pofTI0HMgIGkdc3PQEfMVqLtezRqZI0doh6G4Rilf1Gz0w4Zfw-qwJifSMqFFvseznAY25PqwGsH-ELbA=s2048?key=GVJdlHyHZuQ-mR8GJaKLvZ2R" \* MERGEFORMATINET </w:instrText>
      </w:r>
      <w: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"https://lh7-rt.googleusercontent.com/slidesz/AGV_vUcOB_Y11GvefyKACk3ZIu8Maa_tOBAI2wC0C0nIb7sJaPUS2lPCkYlX8pofTI0HMgIGkdc3PQEfMVqLtezRqZI0doh6G4Rilf1Gz0w4Zfw-qwJifSMqFFvseznAY25PqwGsH-ELbA=s2048?key=GVJdlHyHZuQ-mR8GJaKLvZ2R" \* MERGEFORMATINET </w:instrText>
      </w:r>
      <w:r w:rsidR="00000000">
        <w:rPr>
          <w:noProof/>
        </w:rPr>
        <w:fldChar w:fldCharType="separate"/>
      </w:r>
      <w:r w:rsidR="000B793E">
        <w:rPr>
          <w:noProof/>
        </w:rPr>
        <w:pict w14:anchorId="399AE696">
          <v:shape id="_x0000_i1025" type="#_x0000_t75" alt="텍스트, 화이트보드, 친필, 평행이(가) 표시된 사진&#13;&#10;&#13;&#10;AI가 생성한 콘텐츠는 부정확할 수 있습니다." style="width:424.8pt;height:567pt;mso-width-percent:0;mso-height-percent:0;mso-width-percent:0;mso-height-percent:0">
            <v:imagedata r:id="rId11" r:href="rId12"/>
          </v:shape>
        </w:pict>
      </w:r>
      <w:r w:rsidR="00000000">
        <w:rPr>
          <w:noProof/>
        </w:rPr>
        <w:fldChar w:fldCharType="end"/>
      </w:r>
      <w:r>
        <w:fldChar w:fldCharType="end"/>
      </w:r>
    </w:p>
    <w:p w14:paraId="7175B747" w14:textId="2A4E3963" w:rsidR="001F00CC" w:rsidRPr="002C5DA9" w:rsidRDefault="001F00CC" w:rsidP="001F00CC">
      <w:pPr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2-2</w:t>
      </w:r>
    </w:p>
    <w:p w14:paraId="5BFC3B44" w14:textId="23112209" w:rsidR="00661309" w:rsidRPr="00661309" w:rsidRDefault="002C5DA9" w:rsidP="00661309">
      <w:pPr>
        <w:pStyle w:val="10"/>
        <w:spacing w:before="540" w:after="360"/>
        <w:rPr>
          <w:rFonts w:ascii="바탕체" w:eastAsia="바탕체" w:hAnsi="바탕체"/>
        </w:rPr>
      </w:pPr>
      <w:bookmarkStart w:id="2" w:name="_Toc194347249"/>
      <w:r w:rsidRPr="007F5A4C">
        <w:rPr>
          <w:rFonts w:ascii="바탕체" w:eastAsia="바탕체" w:hAnsi="바탕체" w:hint="eastAsia"/>
        </w:rPr>
        <w:lastRenderedPageBreak/>
        <w:t>이해당사자 인터뷰/ 설문</w:t>
      </w:r>
      <w:r w:rsidR="007F5A4C" w:rsidRPr="007F5A4C">
        <w:rPr>
          <w:rFonts w:ascii="바탕체" w:eastAsia="바탕체" w:hAnsi="바탕체" w:hint="eastAsia"/>
        </w:rPr>
        <w:t xml:space="preserve"> 인사이트</w:t>
      </w:r>
      <w:bookmarkEnd w:id="2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7F5A4C" w14:paraId="23E8EC5C" w14:textId="77777777" w:rsidTr="00A07C05">
        <w:tc>
          <w:tcPr>
            <w:tcW w:w="8494" w:type="dxa"/>
            <w:shd w:val="clear" w:color="auto" w:fill="DBE5F1"/>
          </w:tcPr>
          <w:p w14:paraId="50067CA7" w14:textId="77777777" w:rsidR="007F5A4C" w:rsidRDefault="007F5A4C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7F5A4C" w:rsidRPr="001675EC" w14:paraId="0FFE6319" w14:textId="77777777" w:rsidTr="00A07C05">
        <w:tc>
          <w:tcPr>
            <w:tcW w:w="8494" w:type="dxa"/>
            <w:shd w:val="clear" w:color="auto" w:fill="auto"/>
          </w:tcPr>
          <w:p w14:paraId="39C04928" w14:textId="3F954A14" w:rsidR="007F5A4C" w:rsidRDefault="007F5A4C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이해당사자 인터뷰/설문 정보</w:t>
            </w:r>
          </w:p>
          <w:p w14:paraId="7F0B4AC4" w14:textId="0581EDE9" w:rsidR="00D30A85" w:rsidRDefault="00D30A85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인터뷰/ 설문 정보(기간, 인원 수, 목표, 질문 수, 조사 도구, 수집 방식 등)</w:t>
            </w:r>
          </w:p>
          <w:p w14:paraId="6EB9CF4E" w14:textId="39F820B3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성별, 나이, 직업, 이해당사자 유형 등 조사 방식을 표로 간단히 정리</w:t>
            </w:r>
          </w:p>
          <w:p w14:paraId="1CA40418" w14:textId="5E293A98" w:rsidR="007F5A4C" w:rsidRDefault="007F5A4C" w:rsidP="007F5A4C">
            <w:pPr>
              <w:pStyle w:val="af8"/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 w14:paraId="5B3DDB8B" w14:textId="0DBB1416" w:rsidR="007F5A4C" w:rsidRDefault="007F5A4C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주요 질문 및 응답 요약</w:t>
            </w:r>
          </w:p>
          <w:p w14:paraId="1769394D" w14:textId="265B9967" w:rsidR="007F5A4C" w:rsidRP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질문에 대한 핵심 응답 내용을 요약 정리(중복 내용은 통합 가능)</w:t>
            </w:r>
            <w:r w:rsidRPr="007F5A4C"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  <w:p w14:paraId="64BA6848" w14:textId="29EA48A5" w:rsidR="007F5A4C" w:rsidRDefault="007F5A4C" w:rsidP="007F5A4C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인사이트 정리(요약)</w:t>
            </w:r>
          </w:p>
          <w:p w14:paraId="5E3F7A15" w14:textId="11DAC8E1" w:rsidR="007F5A4C" w:rsidRDefault="007F5A4C" w:rsidP="007F5A4C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질문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을 통해 도출된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공통된 인사이트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를 정리</w:t>
            </w:r>
          </w:p>
          <w:p w14:paraId="2D5AD086" w14:textId="0849D2B4" w:rsidR="007F5A4C" w:rsidRPr="00935031" w:rsidRDefault="007F5A4C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시각화</w:t>
            </w:r>
            <w:r w:rsidR="00935031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활용 권장(키워드 맵, 표, 그래프 등)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</w:tc>
      </w:tr>
    </w:tbl>
    <w:p w14:paraId="6FCE14F2" w14:textId="77777777" w:rsidR="007F5A4C" w:rsidRDefault="007F5A4C" w:rsidP="007F5A4C"/>
    <w:p w14:paraId="32659DA7" w14:textId="5E5ABAB3" w:rsidR="00C500BA" w:rsidRDefault="00C500BA" w:rsidP="00C500BA">
      <w:pPr>
        <w:pStyle w:val="10"/>
        <w:spacing w:before="540" w:after="360"/>
        <w:rPr>
          <w:rFonts w:ascii="바탕체" w:eastAsia="바탕체" w:hAnsi="바탕체"/>
        </w:rPr>
      </w:pPr>
      <w:bookmarkStart w:id="3" w:name="_Toc194347250"/>
      <w:r w:rsidRPr="00C500BA">
        <w:rPr>
          <w:rFonts w:ascii="바탕체" w:eastAsia="바탕체" w:hAnsi="바탕체" w:hint="eastAsia"/>
        </w:rPr>
        <w:t>기대 효과 및 향후 확장 가능성</w:t>
      </w:r>
      <w:bookmarkEnd w:id="3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500BA" w14:paraId="5BBFE827" w14:textId="77777777" w:rsidTr="00A07C05">
        <w:tc>
          <w:tcPr>
            <w:tcW w:w="8494" w:type="dxa"/>
            <w:shd w:val="clear" w:color="auto" w:fill="DBE5F1"/>
          </w:tcPr>
          <w:p w14:paraId="31210B6B" w14:textId="77777777" w:rsidR="00C500BA" w:rsidRDefault="00C500BA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C500BA" w:rsidRPr="001675EC" w14:paraId="71110B95" w14:textId="77777777" w:rsidTr="00A07C05">
        <w:tc>
          <w:tcPr>
            <w:tcW w:w="8494" w:type="dxa"/>
            <w:shd w:val="clear" w:color="auto" w:fill="auto"/>
          </w:tcPr>
          <w:p w14:paraId="6C3A09AA" w14:textId="5E42D4C3" w:rsidR="00C500BA" w:rsidRDefault="00C500BA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 xml:space="preserve">문제를 해결했을 때 얻을 수 있는 직접적 효과와 장기적인 사회적/ 기술적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파급력을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 xml:space="preserve"> 정리</w:t>
            </w:r>
          </w:p>
          <w:p w14:paraId="0991B55F" w14:textId="2E2E0B10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해결 시 기대되는 효과를 사용자/ 사회/ 산업 관점에서 서술</w:t>
            </w:r>
          </w:p>
          <w:p w14:paraId="236FD678" w14:textId="23C02FAE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예시 ) 사용자 </w:t>
            </w:r>
            <w:r w:rsidR="00D30A85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만족도 4점 이상(파일럿 테스트 실험)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, 성능 향상</w:t>
            </w:r>
            <w:r w:rsidR="00D30A85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, 응답 속도 평균 3초 단축,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 w14:paraId="0CE3722B" w14:textId="1FD9C958" w:rsidR="00C500BA" w:rsidRDefault="00C500B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추후 프로젝트 확장 가능성 또는 후속 연구 아이디어 제시</w:t>
            </w:r>
          </w:p>
          <w:p w14:paraId="020ABD69" w14:textId="010E07C5" w:rsidR="00C500BA" w:rsidRPr="00C500BA" w:rsidRDefault="00C500BA" w:rsidP="00C500BA">
            <w:pPr>
              <w:pStyle w:val="af8"/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</w:tc>
      </w:tr>
    </w:tbl>
    <w:p w14:paraId="6826BCAC" w14:textId="77777777" w:rsidR="00C500BA" w:rsidRPr="00C500BA" w:rsidRDefault="00C500BA" w:rsidP="00C500BA">
      <w:pPr>
        <w:rPr>
          <w:rFonts w:hint="eastAsia"/>
        </w:rPr>
      </w:pPr>
    </w:p>
    <w:p w14:paraId="317D2E06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,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프라이버시</w:t>
      </w:r>
      <w:r>
        <w:rPr>
          <w:rFonts w:hint="eastAsia"/>
        </w:rPr>
        <w:t xml:space="preserve"> </w:t>
      </w:r>
      <w:r>
        <w:rPr>
          <w:rFonts w:hint="eastAsia"/>
        </w:rPr>
        <w:t>보호와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유출</w:t>
      </w:r>
      <w:r>
        <w:rPr>
          <w:rFonts w:hint="eastAsia"/>
        </w:rPr>
        <w:t xml:space="preserve"> </w:t>
      </w:r>
      <w:r>
        <w:rPr>
          <w:rFonts w:hint="eastAsia"/>
        </w:rPr>
        <w:t>방지에</w:t>
      </w:r>
      <w:r>
        <w:rPr>
          <w:rFonts w:hint="eastAsia"/>
        </w:rPr>
        <w:t xml:space="preserve"> </w:t>
      </w:r>
      <w:r>
        <w:rPr>
          <w:rFonts w:hint="eastAsia"/>
        </w:rPr>
        <w:t>최적화된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>
        <w:rPr>
          <w:rFonts w:hint="eastAsia"/>
        </w:rPr>
        <w:t>구현이다</w:t>
      </w:r>
      <w:r>
        <w:rPr>
          <w:rFonts w:hint="eastAsia"/>
        </w:rPr>
        <w:t xml:space="preserve">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A5B57D3" w14:textId="77777777" w:rsidR="006A1683" w:rsidRDefault="006A1683" w:rsidP="006A1683"/>
    <w:p w14:paraId="0D45039C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관점의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2BA835DD" w14:textId="77777777" w:rsidR="006A1683" w:rsidRDefault="006A1683" w:rsidP="006A1683"/>
    <w:p w14:paraId="6F272FFB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영역만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노출을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차단할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D68A213" w14:textId="77777777" w:rsidR="006A1683" w:rsidRDefault="006A1683" w:rsidP="006A1683"/>
    <w:p w14:paraId="421E9057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이메일</w:t>
      </w:r>
      <w:r>
        <w:rPr>
          <w:rFonts w:hint="eastAsia"/>
        </w:rPr>
        <w:t xml:space="preserve">, </w:t>
      </w:r>
      <w:r>
        <w:rPr>
          <w:rFonts w:hint="eastAsia"/>
        </w:rPr>
        <w:t>주민번호</w:t>
      </w:r>
      <w:r>
        <w:rPr>
          <w:rFonts w:hint="eastAsia"/>
        </w:rPr>
        <w:t xml:space="preserve">, </w:t>
      </w:r>
      <w:r>
        <w:rPr>
          <w:rFonts w:hint="eastAsia"/>
        </w:rPr>
        <w:t>금융정보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탐지하고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처리함으로써</w:t>
      </w:r>
      <w:r>
        <w:rPr>
          <w:rFonts w:hint="eastAsia"/>
        </w:rPr>
        <w:t xml:space="preserve"> </w:t>
      </w: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획기적으로</w:t>
      </w:r>
      <w:r>
        <w:rPr>
          <w:rFonts w:hint="eastAsia"/>
        </w:rPr>
        <w:t xml:space="preserve"> </w:t>
      </w:r>
      <w:r>
        <w:rPr>
          <w:rFonts w:hint="eastAsia"/>
        </w:rPr>
        <w:t>향상시킬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94207D" w14:textId="77777777" w:rsidR="006A1683" w:rsidRDefault="006A1683" w:rsidP="006A1683"/>
    <w:p w14:paraId="32AF2ECE" w14:textId="77777777" w:rsidR="006A1683" w:rsidRDefault="006A1683" w:rsidP="006A1683">
      <w:r>
        <w:rPr>
          <w:rFonts w:hint="eastAsia"/>
        </w:rPr>
        <w:lastRenderedPageBreak/>
        <w:t>화면</w:t>
      </w:r>
      <w:r>
        <w:t xml:space="preserve"> </w:t>
      </w:r>
      <w:r>
        <w:rPr>
          <w:rFonts w:hint="eastAsia"/>
        </w:rPr>
        <w:t>공유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외부</w:t>
      </w:r>
      <w:r>
        <w:t xml:space="preserve"> </w:t>
      </w:r>
      <w:r>
        <w:rPr>
          <w:rFonts w:hint="eastAsia"/>
        </w:rPr>
        <w:t>녹화</w:t>
      </w:r>
      <w:r>
        <w:t>∙</w:t>
      </w:r>
      <w:r>
        <w:rPr>
          <w:rFonts w:hint="eastAsia"/>
        </w:rPr>
        <w:t>복사</w:t>
      </w:r>
      <w:r>
        <w:t>∙</w:t>
      </w:r>
      <w:r>
        <w:rPr>
          <w:rFonts w:hint="eastAsia"/>
        </w:rPr>
        <w:t>캡처</w:t>
      </w:r>
      <w:r>
        <w:t xml:space="preserve"> </w:t>
      </w:r>
      <w:r>
        <w:rPr>
          <w:rFonts w:hint="eastAsia"/>
        </w:rPr>
        <w:t>시도를</w:t>
      </w:r>
      <w:r>
        <w:t xml:space="preserve"> </w:t>
      </w:r>
      <w:r>
        <w:rPr>
          <w:rFonts w:hint="eastAsia"/>
        </w:rPr>
        <w:t>탐지하고</w:t>
      </w:r>
      <w:r>
        <w:t xml:space="preserve"> </w:t>
      </w:r>
      <w:r>
        <w:rPr>
          <w:rFonts w:hint="eastAsia"/>
        </w:rPr>
        <w:t>차단하는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보안</w:t>
      </w:r>
      <w:r>
        <w:t xml:space="preserve"> </w:t>
      </w:r>
      <w:r>
        <w:rPr>
          <w:rFonts w:hint="eastAsia"/>
        </w:rPr>
        <w:t>위협에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신뢰도를</w:t>
      </w:r>
      <w:r>
        <w:t xml:space="preserve"> </w:t>
      </w:r>
      <w:r>
        <w:rPr>
          <w:rFonts w:hint="eastAsia"/>
        </w:rPr>
        <w:t>제고할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>.</w:t>
      </w:r>
    </w:p>
    <w:p w14:paraId="05A3750C" w14:textId="77777777" w:rsidR="006A1683" w:rsidRDefault="006A1683" w:rsidP="006A1683"/>
    <w:p w14:paraId="6ACE0986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실시간</w:t>
      </w:r>
      <w:r>
        <w:rPr>
          <w:rFonts w:hint="eastAsia"/>
        </w:rPr>
        <w:t xml:space="preserve"> Cropping,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,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직관적인</w:t>
      </w:r>
      <w:r>
        <w:rPr>
          <w:rFonts w:hint="eastAsia"/>
        </w:rPr>
        <w:t xml:space="preserve"> UI/UX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비전문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접근성을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7D505469" w14:textId="77777777" w:rsidR="006A1683" w:rsidRDefault="006A1683" w:rsidP="006A1683"/>
    <w:p w14:paraId="0DC32E38" w14:textId="77777777" w:rsidR="006A1683" w:rsidRDefault="006A1683" w:rsidP="006A1683">
      <w:pPr>
        <w:rPr>
          <w:rFonts w:hint="eastAsia"/>
        </w:rPr>
      </w:pPr>
      <w:proofErr w:type="spellStart"/>
      <w:r>
        <w:rPr>
          <w:rFonts w:hint="eastAsia"/>
        </w:rPr>
        <w:t>사회·산업적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13D0C761" w14:textId="77777777" w:rsidR="006A1683" w:rsidRDefault="006A1683" w:rsidP="006A1683"/>
    <w:p w14:paraId="4B7D8E15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강화되고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개인정보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법제도</w:t>
      </w:r>
      <w:r>
        <w:rPr>
          <w:rFonts w:hint="eastAsia"/>
        </w:rPr>
        <w:t>(</w:t>
      </w:r>
      <w:r>
        <w:rPr>
          <w:rFonts w:hint="eastAsia"/>
        </w:rPr>
        <w:t>예</w:t>
      </w:r>
      <w:r>
        <w:rPr>
          <w:rFonts w:hint="eastAsia"/>
        </w:rPr>
        <w:t xml:space="preserve">: GDPR, </w:t>
      </w:r>
      <w:r>
        <w:rPr>
          <w:rFonts w:hint="eastAsia"/>
        </w:rPr>
        <w:t>개인정보보호법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마련함으로써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준수와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이행에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C09E29" w14:textId="77777777" w:rsidR="006A1683" w:rsidRDefault="006A1683" w:rsidP="006A1683"/>
    <w:p w14:paraId="3A805F44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민감도가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원격의료</w:t>
      </w:r>
      <w:r>
        <w:rPr>
          <w:rFonts w:hint="eastAsia"/>
        </w:rPr>
        <w:t xml:space="preserve">, </w:t>
      </w:r>
      <w:r>
        <w:rPr>
          <w:rFonts w:hint="eastAsia"/>
        </w:rPr>
        <w:t>공공행정</w:t>
      </w:r>
      <w:r>
        <w:rPr>
          <w:rFonts w:hint="eastAsia"/>
        </w:rPr>
        <w:t xml:space="preserve">, </w:t>
      </w:r>
      <w:r>
        <w:rPr>
          <w:rFonts w:hint="eastAsia"/>
        </w:rPr>
        <w:t>금융상담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분야에서의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확장성과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상용화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14:paraId="69D37B68" w14:textId="77777777" w:rsidR="006A1683" w:rsidRDefault="006A1683" w:rsidP="006A1683"/>
    <w:p w14:paraId="71323E76" w14:textId="77777777" w:rsidR="006A1683" w:rsidRDefault="006A1683" w:rsidP="006A1683">
      <w:pPr>
        <w:rPr>
          <w:rFonts w:hint="eastAsia"/>
        </w:rPr>
      </w:pPr>
      <w:r>
        <w:rPr>
          <w:rFonts w:hint="eastAsia"/>
        </w:rPr>
        <w:t>민감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차별화된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경쟁력을</w:t>
      </w:r>
      <w:r>
        <w:rPr>
          <w:rFonts w:hint="eastAsia"/>
        </w:rPr>
        <w:t xml:space="preserve"> </w:t>
      </w:r>
      <w:r>
        <w:rPr>
          <w:rFonts w:hint="eastAsia"/>
        </w:rPr>
        <w:t>확보함으로써</w:t>
      </w:r>
      <w:r>
        <w:rPr>
          <w:rFonts w:hint="eastAsia"/>
        </w:rPr>
        <w:t xml:space="preserve">, </w:t>
      </w:r>
      <w:r>
        <w:rPr>
          <w:rFonts w:hint="eastAsia"/>
        </w:rPr>
        <w:t>국내외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솔루션</w:t>
      </w:r>
      <w:r>
        <w:rPr>
          <w:rFonts w:hint="eastAsia"/>
        </w:rPr>
        <w:t xml:space="preserve"> </w:t>
      </w:r>
      <w:r>
        <w:rPr>
          <w:rFonts w:hint="eastAsia"/>
        </w:rPr>
        <w:t>시장에서의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우위</w:t>
      </w:r>
      <w:r>
        <w:rPr>
          <w:rFonts w:hint="eastAsia"/>
        </w:rPr>
        <w:t xml:space="preserve"> </w:t>
      </w:r>
      <w:r>
        <w:rPr>
          <w:rFonts w:hint="eastAsia"/>
        </w:rPr>
        <w:t>확보가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>.</w:t>
      </w:r>
    </w:p>
    <w:p w14:paraId="0787E493" w14:textId="77777777" w:rsidR="00C500BA" w:rsidRPr="006A1683" w:rsidRDefault="00C500BA" w:rsidP="00C500BA">
      <w:pPr>
        <w:rPr>
          <w:rFonts w:hint="eastAsia"/>
        </w:rPr>
      </w:pPr>
    </w:p>
    <w:p w14:paraId="1E3582C6" w14:textId="077C9155" w:rsidR="00041E74" w:rsidRDefault="00840D51" w:rsidP="005E3C09">
      <w:pPr>
        <w:pStyle w:val="10"/>
        <w:spacing w:before="540" w:after="360"/>
        <w:rPr>
          <w:rFonts w:ascii="바탕체" w:eastAsia="바탕체" w:hAnsi="바탕체"/>
        </w:rPr>
      </w:pPr>
      <w:bookmarkStart w:id="4" w:name="_Toc194347251"/>
      <w:r w:rsidRPr="007F5A4C">
        <w:rPr>
          <w:rFonts w:ascii="바탕체" w:eastAsia="바탕체" w:hAnsi="바탕체" w:hint="eastAsia"/>
        </w:rPr>
        <w:t>연구 개발의 추진전략 및 방법</w:t>
      </w:r>
      <w:bookmarkEnd w:id="4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935031" w14:paraId="5C6F92E6" w14:textId="77777777" w:rsidTr="00A07C05">
        <w:tc>
          <w:tcPr>
            <w:tcW w:w="8494" w:type="dxa"/>
            <w:shd w:val="clear" w:color="auto" w:fill="DBE5F1"/>
          </w:tcPr>
          <w:p w14:paraId="3F3E848B" w14:textId="77777777" w:rsidR="00935031" w:rsidRDefault="00935031" w:rsidP="00A07C05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935031" w:rsidRPr="001675EC" w14:paraId="1E571ED0" w14:textId="77777777" w:rsidTr="00A07C05">
        <w:tc>
          <w:tcPr>
            <w:tcW w:w="8494" w:type="dxa"/>
            <w:shd w:val="clear" w:color="auto" w:fill="auto"/>
          </w:tcPr>
          <w:p w14:paraId="3F63698E" w14:textId="7FFEB8F5" w:rsidR="00935031" w:rsidRDefault="00935031" w:rsidP="00A07C05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연구개발 목표 및 내용을 달성하기 위한 구체적인 전략 및 개발 방법을 기술</w:t>
            </w:r>
          </w:p>
          <w:p w14:paraId="63D54AEB" w14:textId="7721C430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추진 일정(당해 학기 상세 일정 작성) </w:t>
            </w:r>
          </w:p>
          <w:p w14:paraId="2134F624" w14:textId="5C8927B8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조사, 설계, 프로토타입 제작, 테스트 등 단계별 방법 제시</w:t>
            </w:r>
          </w:p>
          <w:p w14:paraId="33276A5D" w14:textId="0FDD3B0C" w:rsidR="00935031" w:rsidRDefault="00935031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연구개발 팀의 구성 및 역할에 대하여 상세히 기술(협업 방식 등)</w:t>
            </w:r>
          </w:p>
          <w:p w14:paraId="08A80D83" w14:textId="77777777" w:rsidR="00935031" w:rsidRDefault="00935031" w:rsidP="00A07C05">
            <w:pPr>
              <w:pStyle w:val="af8"/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 w14:paraId="321B22E6" w14:textId="090A774A" w:rsidR="00935031" w:rsidRDefault="00935031" w:rsidP="00A07C05"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 xml:space="preserve">학회/ 학술 대회 </w:t>
            </w:r>
            <w:proofErr w:type="spellStart"/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정량적</w:t>
            </w:r>
            <w:r>
              <w:rPr>
                <w:rFonts w:ascii="Cambria Math" w:eastAsia="Cambria Math" w:hAnsi="Cambria Math" w:hint="eastAsia"/>
                <w:b/>
                <w:bCs/>
                <w:color w:val="0070C0"/>
                <w:sz w:val="19"/>
                <w:szCs w:val="19"/>
              </w:rPr>
              <w:t>∙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정성적</w:t>
            </w:r>
            <w:proofErr w:type="spellEnd"/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 xml:space="preserve"> 목표</w:t>
            </w:r>
          </w:p>
          <w:p w14:paraId="3A9B22D4" w14:textId="6EF7F829" w:rsidR="00935031" w:rsidRPr="00935031" w:rsidRDefault="00935031" w:rsidP="00935031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예시)</w:t>
            </w:r>
            <w:r w:rsidR="005D626A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공모전 출품, </w:t>
            </w:r>
            <w:r w:rsidR="005D626A"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KCC </w:t>
            </w:r>
            <w:r w:rsidR="005D626A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학회</w:t>
            </w:r>
            <w:r w:rsidR="005D626A"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 w:rsidR="005D626A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학부생 포스터 발표</w:t>
            </w:r>
            <w:r w:rsidR="00D30A85"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, 특허, 서비스화 등</w:t>
            </w:r>
          </w:p>
          <w:p w14:paraId="005D8229" w14:textId="4A16EBC5" w:rsidR="00935031" w:rsidRPr="00935031" w:rsidRDefault="005D626A" w:rsidP="00A07C05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8"/>
                <w:szCs w:val="22"/>
              </w:rPr>
              <w:t>산출물 수(데이터, 프로토타입), 사용자 피드백 횟수 등 목표 설정</w:t>
            </w:r>
            <w:r>
              <w:rPr>
                <w:rFonts w:ascii="나눔고딕" w:eastAsia="나눔고딕" w:hAnsi="나눔고딕"/>
                <w:color w:val="0070C0"/>
                <w:sz w:val="18"/>
                <w:szCs w:val="22"/>
              </w:rPr>
              <w:br/>
            </w:r>
          </w:p>
        </w:tc>
      </w:tr>
    </w:tbl>
    <w:p w14:paraId="720B86C7" w14:textId="77777777" w:rsidR="00935031" w:rsidRPr="00935031" w:rsidRDefault="00935031" w:rsidP="00935031"/>
    <w:p w14:paraId="230AB96A" w14:textId="77777777" w:rsidR="00982E39" w:rsidRPr="00982E39" w:rsidRDefault="00982E39" w:rsidP="00982E39">
      <w:pPr>
        <w:pStyle w:val="10"/>
        <w:spacing w:before="540" w:after="360"/>
        <w:rPr>
          <w:rFonts w:ascii="바탕체" w:eastAsia="바탕체" w:hAnsi="바탕체"/>
        </w:rPr>
      </w:pPr>
      <w:bookmarkStart w:id="5" w:name="_Toc193878651"/>
      <w:bookmarkStart w:id="6" w:name="_Toc19434725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5"/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982E39" w:rsidRPr="00982E39" w14:paraId="2B4455CD" w14:textId="77777777" w:rsidTr="00A07C05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6D77D279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28D26A4A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, </w:t>
            </w:r>
            <w:r w:rsidRPr="00982E39"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Claude</w:t>
            </w:r>
            <w:r w:rsidRPr="00982E39"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982E39" w:rsidRPr="00982E39" w14:paraId="698E1305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79C66CC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lastRenderedPageBreak/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6208B55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982E39" w:rsidRPr="00982E39" w14:paraId="5C72C8A2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A7C8A2D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66CD8E47" w14:textId="77777777" w:rsidR="00982E39" w:rsidRPr="00982E39" w:rsidRDefault="00982E39" w:rsidP="00982E39">
            <w:pPr>
              <w:numPr>
                <w:ilvl w:val="0"/>
                <w:numId w:val="35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사용자 경험 중심으로 문제정의서 예시를 보여줘</w:t>
            </w:r>
          </w:p>
          <w:p w14:paraId="76D820E4" w14:textId="77777777" w:rsidR="00982E39" w:rsidRPr="00982E39" w:rsidRDefault="00982E39" w:rsidP="00982E39">
            <w:pPr>
              <w:numPr>
                <w:ilvl w:val="0"/>
                <w:numId w:val="35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982E39" w:rsidRPr="00982E39" w14:paraId="1DEDACA0" w14:textId="77777777" w:rsidTr="00A07C05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3A87C7CB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06088187" w14:textId="77777777" w:rsidR="00982E39" w:rsidRPr="00982E39" w:rsidRDefault="00982E39" w:rsidP="00982E39">
            <w:pPr>
              <w:numPr>
                <w:ilvl w:val="0"/>
                <w:numId w:val="36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인터뷰 질문 목록 (p.5)</w:t>
            </w:r>
          </w:p>
          <w:p w14:paraId="0F5DD629" w14:textId="77777777" w:rsidR="00982E39" w:rsidRPr="00982E39" w:rsidRDefault="00982E39" w:rsidP="00982E39">
            <w:pPr>
              <w:numPr>
                <w:ilvl w:val="0"/>
                <w:numId w:val="36"/>
              </w:numPr>
              <w:rPr>
                <w:rFonts w:ascii="바탕체" w:eastAsia="바탕체" w:hAnsi="바탕체"/>
                <w:color w:val="0070C0"/>
              </w:rPr>
            </w:pPr>
            <w:r w:rsidRPr="00982E39">
              <w:rPr>
                <w:rFonts w:ascii="바탕체" w:eastAsia="바탕체" w:hAnsi="바탕체"/>
                <w:i/>
                <w:iCs/>
                <w:color w:val="0070C0"/>
              </w:rPr>
              <w:t>아이디어 설명 문단 정리 (p.6)</w:t>
            </w:r>
          </w:p>
        </w:tc>
      </w:tr>
      <w:tr w:rsidR="00982E39" w:rsidRPr="00982E39" w14:paraId="3AC627D9" w14:textId="77777777" w:rsidTr="00A07C05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420445C6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8F599FE" w14:textId="77777777" w:rsidR="00982E39" w:rsidRPr="00982E39" w:rsidRDefault="00982E39" w:rsidP="00A07C05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41216FAD" w14:textId="77777777" w:rsidR="00982E39" w:rsidRPr="00982E39" w:rsidRDefault="00982E39" w:rsidP="00A07C05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5EF38E2A" w14:textId="77777777" w:rsidR="00982E39" w:rsidRPr="00982E39" w:rsidRDefault="00982E39" w:rsidP="00982E39">
      <w:pPr>
        <w:rPr>
          <w:rFonts w:ascii="바탕체" w:eastAsia="바탕체" w:hAnsi="바탕체"/>
        </w:rPr>
      </w:pPr>
    </w:p>
    <w:p w14:paraId="049E260A" w14:textId="0C17A01F" w:rsidR="00041E74" w:rsidRPr="00982E39" w:rsidRDefault="00840D51" w:rsidP="0030185B">
      <w:pPr>
        <w:pStyle w:val="10"/>
        <w:spacing w:before="540" w:after="360"/>
        <w:rPr>
          <w:rFonts w:ascii="바탕체" w:eastAsia="바탕체" w:hAnsi="바탕체"/>
        </w:rPr>
      </w:pPr>
      <w:bookmarkStart w:id="7" w:name="_Toc194347253"/>
      <w:r w:rsidRPr="00982E39">
        <w:rPr>
          <w:rFonts w:ascii="바탕체" w:eastAsia="바탕체" w:hAnsi="바탕체" w:hint="eastAsia"/>
        </w:rPr>
        <w:t>참고문헌(</w:t>
      </w:r>
      <w:r w:rsidRPr="00982E39">
        <w:rPr>
          <w:rFonts w:ascii="바탕체" w:eastAsia="바탕체" w:hAnsi="바탕체"/>
        </w:rPr>
        <w:t>Reference)</w:t>
      </w:r>
      <w:bookmarkEnd w:id="7"/>
    </w:p>
    <w:sectPr w:rsidR="00041E74" w:rsidRPr="00982E39" w:rsidSect="000659A9">
      <w:headerReference w:type="default" r:id="rId1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2EAA0" w14:textId="77777777" w:rsidR="000B793E" w:rsidRDefault="000B793E">
      <w:r>
        <w:separator/>
      </w:r>
    </w:p>
  </w:endnote>
  <w:endnote w:type="continuationSeparator" w:id="0">
    <w:p w14:paraId="4614ECD5" w14:textId="77777777" w:rsidR="000B793E" w:rsidRDefault="000B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7B99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41646F">
      <w:rPr>
        <w:rStyle w:val="a6"/>
        <w:rFonts w:ascii="Arial" w:hAnsi="Arial" w:cs="Arial"/>
        <w:noProof/>
      </w:rPr>
      <w:t>6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C02F0" w14:textId="77777777" w:rsidR="000B793E" w:rsidRDefault="000B793E">
      <w:r>
        <w:separator/>
      </w:r>
    </w:p>
  </w:footnote>
  <w:footnote w:type="continuationSeparator" w:id="0">
    <w:p w14:paraId="0B34DA85" w14:textId="77777777" w:rsidR="000B793E" w:rsidRDefault="000B7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62EBA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E9DAB5C" w14:textId="77777777" w:rsidTr="008D354C">
      <w:tc>
        <w:tcPr>
          <w:tcW w:w="2900" w:type="dxa"/>
          <w:shd w:val="clear" w:color="auto" w:fill="auto"/>
        </w:tcPr>
        <w:p w14:paraId="2931182F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B7992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6201802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31C3D0CC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FAB7677"/>
    <w:multiLevelType w:val="hybridMultilevel"/>
    <w:tmpl w:val="916C805C"/>
    <w:lvl w:ilvl="0" w:tplc="835CF7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0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0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2030452121">
    <w:abstractNumId w:val="28"/>
  </w:num>
  <w:num w:numId="2" w16cid:durableId="1193037202">
    <w:abstractNumId w:val="5"/>
  </w:num>
  <w:num w:numId="3" w16cid:durableId="2140494130">
    <w:abstractNumId w:val="23"/>
  </w:num>
  <w:num w:numId="4" w16cid:durableId="631710495">
    <w:abstractNumId w:val="13"/>
  </w:num>
  <w:num w:numId="5" w16cid:durableId="343478896">
    <w:abstractNumId w:val="16"/>
  </w:num>
  <w:num w:numId="6" w16cid:durableId="1012074445">
    <w:abstractNumId w:val="17"/>
  </w:num>
  <w:num w:numId="7" w16cid:durableId="210073646">
    <w:abstractNumId w:val="7"/>
  </w:num>
  <w:num w:numId="8" w16cid:durableId="1666469287">
    <w:abstractNumId w:val="25"/>
  </w:num>
  <w:num w:numId="9" w16cid:durableId="969435818">
    <w:abstractNumId w:val="31"/>
  </w:num>
  <w:num w:numId="10" w16cid:durableId="1855728981">
    <w:abstractNumId w:val="27"/>
  </w:num>
  <w:num w:numId="11" w16cid:durableId="563952063">
    <w:abstractNumId w:val="22"/>
  </w:num>
  <w:num w:numId="12" w16cid:durableId="1024985073">
    <w:abstractNumId w:val="20"/>
  </w:num>
  <w:num w:numId="13" w16cid:durableId="1047098006">
    <w:abstractNumId w:val="27"/>
    <w:lvlOverride w:ilvl="0">
      <w:startOverride w:val="1"/>
    </w:lvlOverride>
  </w:num>
  <w:num w:numId="14" w16cid:durableId="1699432720">
    <w:abstractNumId w:val="14"/>
  </w:num>
  <w:num w:numId="15" w16cid:durableId="1674576042">
    <w:abstractNumId w:val="26"/>
  </w:num>
  <w:num w:numId="16" w16cid:durableId="420838612">
    <w:abstractNumId w:val="27"/>
    <w:lvlOverride w:ilvl="0">
      <w:startOverride w:val="1"/>
    </w:lvlOverride>
  </w:num>
  <w:num w:numId="17" w16cid:durableId="1051273223">
    <w:abstractNumId w:val="27"/>
    <w:lvlOverride w:ilvl="0">
      <w:startOverride w:val="1"/>
    </w:lvlOverride>
  </w:num>
  <w:num w:numId="18" w16cid:durableId="1421483181">
    <w:abstractNumId w:val="12"/>
  </w:num>
  <w:num w:numId="19" w16cid:durableId="1966423845">
    <w:abstractNumId w:val="4"/>
  </w:num>
  <w:num w:numId="20" w16cid:durableId="47533975">
    <w:abstractNumId w:val="29"/>
  </w:num>
  <w:num w:numId="21" w16cid:durableId="820735636">
    <w:abstractNumId w:val="27"/>
    <w:lvlOverride w:ilvl="0">
      <w:startOverride w:val="1"/>
    </w:lvlOverride>
  </w:num>
  <w:num w:numId="22" w16cid:durableId="265039225">
    <w:abstractNumId w:val="10"/>
  </w:num>
  <w:num w:numId="23" w16cid:durableId="1402094235">
    <w:abstractNumId w:val="24"/>
  </w:num>
  <w:num w:numId="24" w16cid:durableId="93137326">
    <w:abstractNumId w:val="27"/>
    <w:lvlOverride w:ilvl="0">
      <w:startOverride w:val="1"/>
    </w:lvlOverride>
  </w:num>
  <w:num w:numId="25" w16cid:durableId="1759523509">
    <w:abstractNumId w:val="11"/>
  </w:num>
  <w:num w:numId="26" w16cid:durableId="1529371767">
    <w:abstractNumId w:val="2"/>
  </w:num>
  <w:num w:numId="27" w16cid:durableId="1585802865">
    <w:abstractNumId w:val="19"/>
  </w:num>
  <w:num w:numId="28" w16cid:durableId="154035811">
    <w:abstractNumId w:val="0"/>
  </w:num>
  <w:num w:numId="29" w16cid:durableId="1647204418">
    <w:abstractNumId w:val="1"/>
  </w:num>
  <w:num w:numId="30" w16cid:durableId="1277131892">
    <w:abstractNumId w:val="18"/>
  </w:num>
  <w:num w:numId="31" w16cid:durableId="212735416">
    <w:abstractNumId w:val="3"/>
  </w:num>
  <w:num w:numId="32" w16cid:durableId="1690911841">
    <w:abstractNumId w:val="30"/>
  </w:num>
  <w:num w:numId="33" w16cid:durableId="2120180984">
    <w:abstractNumId w:val="15"/>
  </w:num>
  <w:num w:numId="34" w16cid:durableId="1263143105">
    <w:abstractNumId w:val="21"/>
  </w:num>
  <w:num w:numId="35" w16cid:durableId="1842500664">
    <w:abstractNumId w:val="6"/>
  </w:num>
  <w:num w:numId="36" w16cid:durableId="519471080">
    <w:abstractNumId w:val="9"/>
  </w:num>
  <w:num w:numId="37" w16cid:durableId="100469951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B793E"/>
    <w:rsid w:val="000D088F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1F00CC"/>
    <w:rsid w:val="002017C2"/>
    <w:rsid w:val="002101FE"/>
    <w:rsid w:val="002169B3"/>
    <w:rsid w:val="00260607"/>
    <w:rsid w:val="00292EC9"/>
    <w:rsid w:val="002A44A7"/>
    <w:rsid w:val="002A79BA"/>
    <w:rsid w:val="002B5DB2"/>
    <w:rsid w:val="002C5DA9"/>
    <w:rsid w:val="002D00E7"/>
    <w:rsid w:val="002F39C6"/>
    <w:rsid w:val="0030185B"/>
    <w:rsid w:val="003032B5"/>
    <w:rsid w:val="00332AC9"/>
    <w:rsid w:val="003B75E6"/>
    <w:rsid w:val="003E74F7"/>
    <w:rsid w:val="003F41A3"/>
    <w:rsid w:val="00415DA5"/>
    <w:rsid w:val="0041646F"/>
    <w:rsid w:val="00426862"/>
    <w:rsid w:val="0044728D"/>
    <w:rsid w:val="004C250A"/>
    <w:rsid w:val="004E5A83"/>
    <w:rsid w:val="004E6BBA"/>
    <w:rsid w:val="005103A8"/>
    <w:rsid w:val="00551AE4"/>
    <w:rsid w:val="005743BD"/>
    <w:rsid w:val="005773C3"/>
    <w:rsid w:val="00580E51"/>
    <w:rsid w:val="005908A8"/>
    <w:rsid w:val="0059471D"/>
    <w:rsid w:val="005B5947"/>
    <w:rsid w:val="005D626A"/>
    <w:rsid w:val="005E0F0B"/>
    <w:rsid w:val="005E3C09"/>
    <w:rsid w:val="0060030F"/>
    <w:rsid w:val="0060431C"/>
    <w:rsid w:val="00615A56"/>
    <w:rsid w:val="006243B4"/>
    <w:rsid w:val="00624AC6"/>
    <w:rsid w:val="00655BAD"/>
    <w:rsid w:val="00661309"/>
    <w:rsid w:val="00662131"/>
    <w:rsid w:val="006661E4"/>
    <w:rsid w:val="00673797"/>
    <w:rsid w:val="006935C2"/>
    <w:rsid w:val="006A1683"/>
    <w:rsid w:val="006B1C3A"/>
    <w:rsid w:val="006C7B6A"/>
    <w:rsid w:val="006D092F"/>
    <w:rsid w:val="006D5CF6"/>
    <w:rsid w:val="006E3066"/>
    <w:rsid w:val="00730E56"/>
    <w:rsid w:val="007341E7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5A4C"/>
    <w:rsid w:val="007F7114"/>
    <w:rsid w:val="00826B10"/>
    <w:rsid w:val="0083074C"/>
    <w:rsid w:val="00840D51"/>
    <w:rsid w:val="00870EAC"/>
    <w:rsid w:val="008A1DDD"/>
    <w:rsid w:val="008A32D1"/>
    <w:rsid w:val="008A6BE3"/>
    <w:rsid w:val="008C102A"/>
    <w:rsid w:val="008D354C"/>
    <w:rsid w:val="00935031"/>
    <w:rsid w:val="009351F3"/>
    <w:rsid w:val="00945DFE"/>
    <w:rsid w:val="009558B9"/>
    <w:rsid w:val="009721AC"/>
    <w:rsid w:val="00982E39"/>
    <w:rsid w:val="00995866"/>
    <w:rsid w:val="009E2ECB"/>
    <w:rsid w:val="00A02CBF"/>
    <w:rsid w:val="00A122F3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4200F"/>
    <w:rsid w:val="00C500BA"/>
    <w:rsid w:val="00C618F7"/>
    <w:rsid w:val="00C62876"/>
    <w:rsid w:val="00C73694"/>
    <w:rsid w:val="00C90266"/>
    <w:rsid w:val="00CB414C"/>
    <w:rsid w:val="00CB45B8"/>
    <w:rsid w:val="00CB59B0"/>
    <w:rsid w:val="00CC5E96"/>
    <w:rsid w:val="00CC7696"/>
    <w:rsid w:val="00CD3875"/>
    <w:rsid w:val="00CF2DB6"/>
    <w:rsid w:val="00D14C92"/>
    <w:rsid w:val="00D24DCD"/>
    <w:rsid w:val="00D30A85"/>
    <w:rsid w:val="00D37C34"/>
    <w:rsid w:val="00D47BEA"/>
    <w:rsid w:val="00E11E5B"/>
    <w:rsid w:val="00E13FB1"/>
    <w:rsid w:val="00E47D4C"/>
    <w:rsid w:val="00E53004"/>
    <w:rsid w:val="00E81E52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93659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5E622F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C62876"/>
    <w:pPr>
      <w:ind w:leftChars="400" w:left="800"/>
    </w:pPr>
  </w:style>
  <w:style w:type="paragraph" w:styleId="af9">
    <w:name w:val="Title"/>
    <w:basedOn w:val="a"/>
    <w:next w:val="a"/>
    <w:link w:val="Char0"/>
    <w:qFormat/>
    <w:rsid w:val="00982E39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sid w:val="00982E39"/>
    <w:rPr>
      <w:rFonts w:ascii="맑은 고딕" w:eastAsia="돋움" w:hAnsi="맑은 고딕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7-rt.googleusercontent.com/slidesz/AGV_vUcOB_Y11GvefyKACk3ZIu8Maa_tOBAI2wC0C0nIb7sJaPUS2lPCkYlX8pofTI0HMgIGkdc3PQEfMVqLtezRqZI0doh6G4Rilf1Gz0w4Zfw-qwJifSMqFFvseznAY25PqwGsH-ELbA=s2048?key=GVJdlHyHZuQ-mR8GJaKLvZ2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A1CCD-A933-4FEA-AED2-4962164A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221</TotalTime>
  <Pages>12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5470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29</cp:revision>
  <cp:lastPrinted>2023-03-07T05:23:00Z</cp:lastPrinted>
  <dcterms:created xsi:type="dcterms:W3CDTF">2011-10-04T16:09:00Z</dcterms:created>
  <dcterms:modified xsi:type="dcterms:W3CDTF">2025-04-04T00:07:00Z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